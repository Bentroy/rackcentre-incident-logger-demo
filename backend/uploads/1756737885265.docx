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7D9C" w14:textId="77777777" w:rsidR="00535F87" w:rsidRPr="007B5EA6" w:rsidRDefault="0036697C" w:rsidP="00262B06">
      <w:pPr>
        <w:rPr>
          <w:color w:val="FFFFFF" w:themeColor="background1"/>
        </w:rPr>
      </w:pPr>
      <w:r w:rsidRPr="007B5EA6">
        <w:rPr>
          <w:noProof/>
          <w:color w:val="FFFFFF" w:themeColor="background1"/>
          <w:lang w:eastAsia="en-AU"/>
        </w:rPr>
        <mc:AlternateContent>
          <mc:Choice Requires="wps">
            <w:drawing>
              <wp:anchor distT="0" distB="0" distL="114300" distR="114300" simplePos="0" relativeHeight="251668480" behindDoc="1" locked="1" layoutInCell="1" allowOverlap="1" wp14:anchorId="50C104C6" wp14:editId="17E0F760">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F53AE"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7B5EA6" w:rsidRPr="007B5EA6" w14:paraId="5EBB209B" w14:textId="77777777" w:rsidTr="000F44F8">
        <w:tc>
          <w:tcPr>
            <w:tcW w:w="540" w:type="dxa"/>
          </w:tcPr>
          <w:p w14:paraId="563A8444" w14:textId="77777777" w:rsidR="00166F4D" w:rsidRPr="007B5EA6" w:rsidRDefault="00166F4D" w:rsidP="000F44F8">
            <w:pPr>
              <w:rPr>
                <w:color w:val="FFFFFF" w:themeColor="background1"/>
              </w:rPr>
            </w:pPr>
          </w:p>
        </w:tc>
        <w:tc>
          <w:tcPr>
            <w:tcW w:w="9720" w:type="dxa"/>
            <w:gridSpan w:val="8"/>
          </w:tcPr>
          <w:p w14:paraId="1DF10031" w14:textId="72903BA9" w:rsidR="00166F4D" w:rsidRPr="007B5EA6" w:rsidRDefault="007B5EA6" w:rsidP="000F44F8">
            <w:pPr>
              <w:pStyle w:val="Title"/>
              <w:rPr>
                <w:color w:val="FFFFFF" w:themeColor="background1"/>
              </w:rPr>
            </w:pPr>
            <w:r>
              <w:rPr>
                <w:color w:val="FFFFFF" w:themeColor="background1"/>
              </w:rPr>
              <w:t>BENJAMIN OWUZECHI DAVID</w:t>
            </w:r>
          </w:p>
        </w:tc>
        <w:tc>
          <w:tcPr>
            <w:tcW w:w="450" w:type="dxa"/>
          </w:tcPr>
          <w:p w14:paraId="41A12953" w14:textId="77777777" w:rsidR="00166F4D" w:rsidRPr="007B5EA6" w:rsidRDefault="00166F4D" w:rsidP="000F44F8">
            <w:pPr>
              <w:rPr>
                <w:color w:val="FFFFFF" w:themeColor="background1"/>
              </w:rPr>
            </w:pPr>
          </w:p>
        </w:tc>
      </w:tr>
      <w:tr w:rsidR="007B5EA6" w:rsidRPr="007B5EA6" w14:paraId="440F78BF" w14:textId="77777777" w:rsidTr="000F44F8">
        <w:tc>
          <w:tcPr>
            <w:tcW w:w="540" w:type="dxa"/>
          </w:tcPr>
          <w:p w14:paraId="4BDEB0C7" w14:textId="77777777" w:rsidR="00166F4D" w:rsidRPr="007B5EA6" w:rsidRDefault="00166F4D" w:rsidP="000F44F8">
            <w:pPr>
              <w:rPr>
                <w:color w:val="FFFFFF" w:themeColor="background1"/>
              </w:rPr>
            </w:pPr>
          </w:p>
        </w:tc>
        <w:tc>
          <w:tcPr>
            <w:tcW w:w="2894" w:type="dxa"/>
            <w:gridSpan w:val="2"/>
            <w:tcBorders>
              <w:bottom w:val="single" w:sz="4" w:space="0" w:color="auto"/>
            </w:tcBorders>
          </w:tcPr>
          <w:p w14:paraId="39308D4C" w14:textId="77777777" w:rsidR="00166F4D" w:rsidRPr="007B5EA6" w:rsidRDefault="00166F4D" w:rsidP="000F44F8">
            <w:pPr>
              <w:rPr>
                <w:color w:val="FFFFFF" w:themeColor="background1"/>
              </w:rPr>
            </w:pPr>
          </w:p>
        </w:tc>
        <w:tc>
          <w:tcPr>
            <w:tcW w:w="976" w:type="dxa"/>
            <w:tcBorders>
              <w:bottom w:val="single" w:sz="4" w:space="0" w:color="auto"/>
            </w:tcBorders>
          </w:tcPr>
          <w:p w14:paraId="16A96FA2" w14:textId="77777777" w:rsidR="00166F4D" w:rsidRPr="007B5EA6" w:rsidRDefault="00166F4D" w:rsidP="000F44F8">
            <w:pPr>
              <w:rPr>
                <w:color w:val="FFFFFF" w:themeColor="background1"/>
              </w:rPr>
            </w:pPr>
          </w:p>
        </w:tc>
        <w:tc>
          <w:tcPr>
            <w:tcW w:w="2908" w:type="dxa"/>
            <w:gridSpan w:val="3"/>
            <w:tcBorders>
              <w:bottom w:val="single" w:sz="4" w:space="0" w:color="auto"/>
            </w:tcBorders>
          </w:tcPr>
          <w:p w14:paraId="7D2C5737" w14:textId="215E72F5" w:rsidR="00166F4D" w:rsidRPr="007B5EA6" w:rsidRDefault="00166F4D" w:rsidP="007B5EA6">
            <w:pPr>
              <w:rPr>
                <w:color w:val="FFFFFF" w:themeColor="background1"/>
              </w:rPr>
            </w:pPr>
          </w:p>
        </w:tc>
        <w:tc>
          <w:tcPr>
            <w:tcW w:w="2942" w:type="dxa"/>
            <w:gridSpan w:val="2"/>
            <w:tcBorders>
              <w:bottom w:val="single" w:sz="4" w:space="0" w:color="auto"/>
            </w:tcBorders>
          </w:tcPr>
          <w:p w14:paraId="291AD01E" w14:textId="77777777" w:rsidR="00166F4D" w:rsidRPr="007B5EA6" w:rsidRDefault="00166F4D" w:rsidP="000F44F8">
            <w:pPr>
              <w:rPr>
                <w:color w:val="FFFFFF" w:themeColor="background1"/>
              </w:rPr>
            </w:pPr>
          </w:p>
        </w:tc>
        <w:tc>
          <w:tcPr>
            <w:tcW w:w="450" w:type="dxa"/>
          </w:tcPr>
          <w:p w14:paraId="04AEE18C" w14:textId="77777777" w:rsidR="00166F4D" w:rsidRPr="007B5EA6" w:rsidRDefault="00166F4D" w:rsidP="000F44F8">
            <w:pPr>
              <w:rPr>
                <w:color w:val="FFFFFF" w:themeColor="background1"/>
              </w:rPr>
            </w:pPr>
          </w:p>
        </w:tc>
      </w:tr>
      <w:tr w:rsidR="007B5EA6" w:rsidRPr="007B5EA6" w14:paraId="2D5120F6" w14:textId="77777777" w:rsidTr="000F44F8">
        <w:trPr>
          <w:trHeight w:val="665"/>
        </w:trPr>
        <w:tc>
          <w:tcPr>
            <w:tcW w:w="540" w:type="dxa"/>
          </w:tcPr>
          <w:p w14:paraId="20981CC4" w14:textId="77777777" w:rsidR="00166F4D" w:rsidRPr="007B5EA6" w:rsidRDefault="00166F4D" w:rsidP="000F44F8">
            <w:pPr>
              <w:rPr>
                <w:color w:val="FFFFFF" w:themeColor="background1"/>
              </w:rPr>
            </w:pPr>
          </w:p>
        </w:tc>
        <w:tc>
          <w:tcPr>
            <w:tcW w:w="9720" w:type="dxa"/>
            <w:gridSpan w:val="8"/>
            <w:tcBorders>
              <w:top w:val="single" w:sz="4" w:space="0" w:color="auto"/>
              <w:bottom w:val="single" w:sz="4" w:space="0" w:color="auto"/>
            </w:tcBorders>
            <w:vAlign w:val="center"/>
          </w:tcPr>
          <w:p w14:paraId="06945BD4" w14:textId="77777777" w:rsidR="00166F4D" w:rsidRPr="007B5EA6" w:rsidRDefault="00D81208" w:rsidP="000F44F8">
            <w:pPr>
              <w:pStyle w:val="Subtitle"/>
              <w:rPr>
                <w:color w:val="FFFFFF" w:themeColor="background1"/>
              </w:rPr>
            </w:pPr>
            <w:sdt>
              <w:sdtPr>
                <w:rPr>
                  <w:color w:val="FFFFFF" w:themeColor="background1"/>
                </w:rPr>
                <w:id w:val="764573752"/>
                <w:placeholder>
                  <w:docPart w:val="C2025687C9B847ADA844B09E44A3257C"/>
                </w:placeholder>
                <w:temporary/>
                <w:showingPlcHdr/>
                <w15:appearance w15:val="hidden"/>
              </w:sdtPr>
              <w:sdtEndPr/>
              <w:sdtContent>
                <w:r w:rsidR="00166F4D" w:rsidRPr="007B5EA6">
                  <w:rPr>
                    <w:rStyle w:val="SubtitleChar"/>
                    <w:color w:val="FFFFFF" w:themeColor="background1"/>
                  </w:rPr>
                  <w:t>SOCIAL MEDIA MARKETING SPECIALIST</w:t>
                </w:r>
              </w:sdtContent>
            </w:sdt>
          </w:p>
        </w:tc>
        <w:tc>
          <w:tcPr>
            <w:tcW w:w="450" w:type="dxa"/>
          </w:tcPr>
          <w:p w14:paraId="04939894" w14:textId="77777777" w:rsidR="00166F4D" w:rsidRPr="007B5EA6" w:rsidRDefault="00166F4D" w:rsidP="000F44F8">
            <w:pPr>
              <w:rPr>
                <w:color w:val="FFFFFF" w:themeColor="background1"/>
              </w:rPr>
            </w:pPr>
          </w:p>
        </w:tc>
      </w:tr>
      <w:tr w:rsidR="007B5EA6" w:rsidRPr="007B5EA6" w14:paraId="58B00B93" w14:textId="77777777" w:rsidTr="000F44F8">
        <w:trPr>
          <w:trHeight w:val="350"/>
        </w:trPr>
        <w:tc>
          <w:tcPr>
            <w:tcW w:w="540" w:type="dxa"/>
          </w:tcPr>
          <w:p w14:paraId="1C6A43E1" w14:textId="77777777" w:rsidR="00166F4D" w:rsidRPr="007B5EA6" w:rsidRDefault="00166F4D" w:rsidP="000F44F8">
            <w:pPr>
              <w:rPr>
                <w:color w:val="FFFFFF" w:themeColor="background1"/>
              </w:rPr>
            </w:pPr>
          </w:p>
        </w:tc>
        <w:tc>
          <w:tcPr>
            <w:tcW w:w="2894" w:type="dxa"/>
            <w:gridSpan w:val="2"/>
            <w:tcBorders>
              <w:top w:val="single" w:sz="4" w:space="0" w:color="auto"/>
            </w:tcBorders>
          </w:tcPr>
          <w:p w14:paraId="33BABF4B" w14:textId="77777777" w:rsidR="00166F4D" w:rsidRPr="007B5EA6" w:rsidRDefault="00166F4D" w:rsidP="000F44F8">
            <w:pPr>
              <w:rPr>
                <w:color w:val="FFFFFF" w:themeColor="background1"/>
              </w:rPr>
            </w:pPr>
          </w:p>
        </w:tc>
        <w:tc>
          <w:tcPr>
            <w:tcW w:w="976" w:type="dxa"/>
            <w:tcBorders>
              <w:top w:val="single" w:sz="4" w:space="0" w:color="auto"/>
            </w:tcBorders>
          </w:tcPr>
          <w:p w14:paraId="1E496EB3" w14:textId="77777777" w:rsidR="00166F4D" w:rsidRPr="007B5EA6" w:rsidRDefault="00166F4D" w:rsidP="000F44F8">
            <w:pPr>
              <w:rPr>
                <w:color w:val="FFFFFF" w:themeColor="background1"/>
              </w:rPr>
            </w:pPr>
          </w:p>
        </w:tc>
        <w:tc>
          <w:tcPr>
            <w:tcW w:w="2908" w:type="dxa"/>
            <w:gridSpan w:val="3"/>
            <w:tcBorders>
              <w:top w:val="single" w:sz="4" w:space="0" w:color="auto"/>
            </w:tcBorders>
          </w:tcPr>
          <w:p w14:paraId="02288353" w14:textId="77777777" w:rsidR="00166F4D" w:rsidRPr="007B5EA6" w:rsidRDefault="00166F4D" w:rsidP="000F44F8">
            <w:pPr>
              <w:rPr>
                <w:color w:val="FFFFFF" w:themeColor="background1"/>
              </w:rPr>
            </w:pPr>
          </w:p>
        </w:tc>
        <w:tc>
          <w:tcPr>
            <w:tcW w:w="2942" w:type="dxa"/>
            <w:gridSpan w:val="2"/>
            <w:tcBorders>
              <w:top w:val="single" w:sz="4" w:space="0" w:color="auto"/>
            </w:tcBorders>
          </w:tcPr>
          <w:p w14:paraId="6742C6C4" w14:textId="77777777" w:rsidR="00166F4D" w:rsidRPr="007B5EA6" w:rsidRDefault="00166F4D" w:rsidP="000F44F8">
            <w:pPr>
              <w:rPr>
                <w:color w:val="FFFFFF" w:themeColor="background1"/>
              </w:rPr>
            </w:pPr>
          </w:p>
        </w:tc>
        <w:tc>
          <w:tcPr>
            <w:tcW w:w="450" w:type="dxa"/>
          </w:tcPr>
          <w:p w14:paraId="07D02F37" w14:textId="77777777" w:rsidR="00166F4D" w:rsidRPr="007B5EA6" w:rsidRDefault="00166F4D" w:rsidP="000F44F8">
            <w:pPr>
              <w:rPr>
                <w:color w:val="FFFFFF" w:themeColor="background1"/>
              </w:rPr>
            </w:pPr>
          </w:p>
        </w:tc>
      </w:tr>
      <w:tr w:rsidR="007B5EA6" w:rsidRPr="007B5EA6" w14:paraId="321503A2" w14:textId="77777777" w:rsidTr="00166F4D">
        <w:trPr>
          <w:trHeight w:val="405"/>
        </w:trPr>
        <w:tc>
          <w:tcPr>
            <w:tcW w:w="540" w:type="dxa"/>
          </w:tcPr>
          <w:p w14:paraId="74B8E1E3" w14:textId="77777777" w:rsidR="00166F4D" w:rsidRPr="007B5EA6" w:rsidRDefault="00166F4D" w:rsidP="000F44F8">
            <w:pPr>
              <w:rPr>
                <w:color w:val="FFFFFF" w:themeColor="background1"/>
              </w:rPr>
            </w:pPr>
          </w:p>
        </w:tc>
        <w:tc>
          <w:tcPr>
            <w:tcW w:w="1170" w:type="dxa"/>
            <w:tcBorders>
              <w:bottom w:val="single" w:sz="4" w:space="0" w:color="auto"/>
            </w:tcBorders>
          </w:tcPr>
          <w:p w14:paraId="73BEB959" w14:textId="77777777" w:rsidR="00166F4D" w:rsidRPr="007B5EA6" w:rsidRDefault="00D81208" w:rsidP="000F44F8">
            <w:pPr>
              <w:pStyle w:val="Heading1"/>
              <w:rPr>
                <w:color w:val="FFFFFF" w:themeColor="background1"/>
              </w:rPr>
            </w:pPr>
            <w:sdt>
              <w:sdtPr>
                <w:rPr>
                  <w:color w:val="FFFFFF" w:themeColor="background1"/>
                </w:rPr>
                <w:id w:val="63298779"/>
                <w:placeholder>
                  <w:docPart w:val="29FF18F4ABC448A68CCCD45E681454A1"/>
                </w:placeholder>
                <w:temporary/>
                <w:showingPlcHdr/>
                <w15:appearance w15:val="hidden"/>
              </w:sdtPr>
              <w:sdtEndPr/>
              <w:sdtContent>
                <w:r w:rsidR="00166F4D" w:rsidRPr="007B5EA6">
                  <w:rPr>
                    <w:color w:val="FFFFFF" w:themeColor="background1"/>
                  </w:rPr>
                  <w:t>CONTACT</w:t>
                </w:r>
              </w:sdtContent>
            </w:sdt>
          </w:p>
        </w:tc>
        <w:tc>
          <w:tcPr>
            <w:tcW w:w="1724" w:type="dxa"/>
          </w:tcPr>
          <w:p w14:paraId="76D97D25" w14:textId="77777777" w:rsidR="00166F4D" w:rsidRPr="007B5EA6" w:rsidRDefault="00166F4D" w:rsidP="000F44F8">
            <w:pPr>
              <w:pStyle w:val="Heading1"/>
              <w:rPr>
                <w:color w:val="FFFFFF" w:themeColor="background1"/>
              </w:rPr>
            </w:pPr>
          </w:p>
        </w:tc>
        <w:tc>
          <w:tcPr>
            <w:tcW w:w="976" w:type="dxa"/>
          </w:tcPr>
          <w:p w14:paraId="10A2F15A" w14:textId="77777777" w:rsidR="00166F4D" w:rsidRPr="007B5EA6" w:rsidRDefault="00166F4D" w:rsidP="000F44F8">
            <w:pPr>
              <w:rPr>
                <w:color w:val="FFFFFF" w:themeColor="background1"/>
              </w:rPr>
            </w:pPr>
          </w:p>
        </w:tc>
        <w:tc>
          <w:tcPr>
            <w:tcW w:w="900" w:type="dxa"/>
            <w:tcBorders>
              <w:bottom w:val="single" w:sz="4" w:space="0" w:color="auto"/>
            </w:tcBorders>
          </w:tcPr>
          <w:p w14:paraId="5611B561" w14:textId="77777777" w:rsidR="00166F4D" w:rsidRPr="007B5EA6" w:rsidRDefault="00D81208" w:rsidP="00166F4D">
            <w:pPr>
              <w:pStyle w:val="Heading1"/>
              <w:rPr>
                <w:color w:val="FFFFFF" w:themeColor="background1"/>
              </w:rPr>
            </w:pPr>
            <w:sdt>
              <w:sdtPr>
                <w:rPr>
                  <w:color w:val="FFFFFF" w:themeColor="background1"/>
                </w:rPr>
                <w:id w:val="-447008296"/>
                <w:placeholder>
                  <w:docPart w:val="00C2085CC43F4C6EA17AB9C8090701BF"/>
                </w:placeholder>
                <w:temporary/>
                <w:showingPlcHdr/>
                <w15:appearance w15:val="hidden"/>
              </w:sdtPr>
              <w:sdtEndPr/>
              <w:sdtContent>
                <w:r w:rsidR="00166F4D" w:rsidRPr="007B5EA6">
                  <w:rPr>
                    <w:color w:val="FFFFFF" w:themeColor="background1"/>
                  </w:rPr>
                  <w:t>PROFILE</w:t>
                </w:r>
              </w:sdtContent>
            </w:sdt>
          </w:p>
        </w:tc>
        <w:tc>
          <w:tcPr>
            <w:tcW w:w="2025" w:type="dxa"/>
            <w:gridSpan w:val="3"/>
          </w:tcPr>
          <w:p w14:paraId="0068201C" w14:textId="77777777" w:rsidR="00166F4D" w:rsidRPr="007B5EA6" w:rsidRDefault="00166F4D" w:rsidP="00166F4D">
            <w:pPr>
              <w:pStyle w:val="Heading1"/>
              <w:rPr>
                <w:color w:val="FFFFFF" w:themeColor="background1"/>
              </w:rPr>
            </w:pPr>
          </w:p>
        </w:tc>
        <w:tc>
          <w:tcPr>
            <w:tcW w:w="2925" w:type="dxa"/>
          </w:tcPr>
          <w:p w14:paraId="35A48BCB" w14:textId="77777777" w:rsidR="00166F4D" w:rsidRPr="007B5EA6" w:rsidRDefault="00166F4D" w:rsidP="000F44F8">
            <w:pPr>
              <w:rPr>
                <w:color w:val="FFFFFF" w:themeColor="background1"/>
              </w:rPr>
            </w:pPr>
          </w:p>
        </w:tc>
        <w:tc>
          <w:tcPr>
            <w:tcW w:w="450" w:type="dxa"/>
          </w:tcPr>
          <w:p w14:paraId="0493B861" w14:textId="77777777" w:rsidR="00166F4D" w:rsidRPr="007B5EA6" w:rsidRDefault="00166F4D" w:rsidP="000F44F8">
            <w:pPr>
              <w:rPr>
                <w:color w:val="FFFFFF" w:themeColor="background1"/>
              </w:rPr>
            </w:pPr>
          </w:p>
        </w:tc>
      </w:tr>
      <w:tr w:rsidR="007B5EA6" w:rsidRPr="007B5EA6" w14:paraId="290FCC84" w14:textId="77777777" w:rsidTr="00166F4D">
        <w:trPr>
          <w:trHeight w:val="3140"/>
        </w:trPr>
        <w:tc>
          <w:tcPr>
            <w:tcW w:w="540" w:type="dxa"/>
          </w:tcPr>
          <w:p w14:paraId="6B391FA3" w14:textId="77777777" w:rsidR="00166F4D" w:rsidRPr="007B5EA6" w:rsidRDefault="00166F4D" w:rsidP="000F44F8">
            <w:pPr>
              <w:rPr>
                <w:color w:val="FFFFFF" w:themeColor="background1"/>
              </w:rPr>
            </w:pPr>
          </w:p>
        </w:tc>
        <w:tc>
          <w:tcPr>
            <w:tcW w:w="2894" w:type="dxa"/>
            <w:gridSpan w:val="2"/>
          </w:tcPr>
          <w:p w14:paraId="097F9C7D" w14:textId="77777777" w:rsidR="00166F4D" w:rsidRPr="007B5EA6" w:rsidRDefault="00D81208" w:rsidP="000F44F8">
            <w:pPr>
              <w:pStyle w:val="Heading2"/>
              <w:rPr>
                <w:color w:val="FFFFFF" w:themeColor="background1"/>
              </w:rPr>
            </w:pPr>
            <w:sdt>
              <w:sdtPr>
                <w:rPr>
                  <w:color w:val="FFFFFF" w:themeColor="background1"/>
                </w:rPr>
                <w:id w:val="-1597477492"/>
                <w:placeholder>
                  <w:docPart w:val="7001DFEC5F85444F985133769967A55D"/>
                </w:placeholder>
                <w:temporary/>
                <w:showingPlcHdr/>
                <w15:appearance w15:val="hidden"/>
              </w:sdtPr>
              <w:sdtEndPr/>
              <w:sdtContent>
                <w:r w:rsidR="00166F4D" w:rsidRPr="007B5EA6">
                  <w:rPr>
                    <w:color w:val="FFFFFF" w:themeColor="background1"/>
                  </w:rPr>
                  <w:t>816-555-0146</w:t>
                </w:r>
              </w:sdtContent>
            </w:sdt>
          </w:p>
          <w:p w14:paraId="7FA32D04" w14:textId="77777777" w:rsidR="00166F4D" w:rsidRPr="007B5EA6" w:rsidRDefault="00D81208" w:rsidP="000F44F8">
            <w:pPr>
              <w:pStyle w:val="Heading2"/>
              <w:rPr>
                <w:color w:val="FFFFFF" w:themeColor="background1"/>
              </w:rPr>
            </w:pPr>
            <w:sdt>
              <w:sdtPr>
                <w:rPr>
                  <w:color w:val="FFFFFF" w:themeColor="background1"/>
                </w:rPr>
                <w:id w:val="-60952148"/>
                <w:placeholder>
                  <w:docPart w:val="E64C12E976AD46AA92FA0EF5140106CD"/>
                </w:placeholder>
                <w:temporary/>
                <w:showingPlcHdr/>
                <w15:appearance w15:val="hidden"/>
              </w:sdtPr>
              <w:sdtEndPr/>
              <w:sdtContent>
                <w:r w:rsidR="00166F4D" w:rsidRPr="007B5EA6">
                  <w:rPr>
                    <w:color w:val="FFFFFF" w:themeColor="background1"/>
                  </w:rPr>
                  <w:t>mira@example.com</w:t>
                </w:r>
              </w:sdtContent>
            </w:sdt>
          </w:p>
          <w:p w14:paraId="3202E8D7" w14:textId="77777777" w:rsidR="00166F4D" w:rsidRPr="007B5EA6" w:rsidRDefault="00D81208" w:rsidP="000F44F8">
            <w:pPr>
              <w:pStyle w:val="Heading2"/>
              <w:rPr>
                <w:color w:val="FFFFFF" w:themeColor="background1"/>
              </w:rPr>
            </w:pPr>
            <w:sdt>
              <w:sdtPr>
                <w:rPr>
                  <w:color w:val="FFFFFF" w:themeColor="background1"/>
                </w:rPr>
                <w:id w:val="-1286266100"/>
                <w:placeholder>
                  <w:docPart w:val="D9491EE3B69A4F6EB5D74E11A77684C1"/>
                </w:placeholder>
                <w:temporary/>
                <w:showingPlcHdr/>
                <w15:appearance w15:val="hidden"/>
              </w:sdtPr>
              <w:sdtEndPr/>
              <w:sdtContent>
                <w:r w:rsidR="00166F4D" w:rsidRPr="007B5EA6">
                  <w:rPr>
                    <w:color w:val="FFFFFF" w:themeColor="background1"/>
                  </w:rPr>
                  <w:t>www.example.com</w:t>
                </w:r>
              </w:sdtContent>
            </w:sdt>
          </w:p>
        </w:tc>
        <w:tc>
          <w:tcPr>
            <w:tcW w:w="976" w:type="dxa"/>
          </w:tcPr>
          <w:p w14:paraId="34AB59A5" w14:textId="77777777" w:rsidR="00166F4D" w:rsidRPr="007B5EA6" w:rsidRDefault="00166F4D" w:rsidP="000F44F8">
            <w:pPr>
              <w:rPr>
                <w:color w:val="FFFFFF" w:themeColor="background1"/>
              </w:rPr>
            </w:pPr>
          </w:p>
        </w:tc>
        <w:tc>
          <w:tcPr>
            <w:tcW w:w="5850" w:type="dxa"/>
            <w:gridSpan w:val="5"/>
          </w:tcPr>
          <w:p w14:paraId="2C9AEB1B" w14:textId="77777777" w:rsidR="00166F4D" w:rsidRPr="007B5EA6" w:rsidRDefault="00D81208" w:rsidP="000F44F8">
            <w:pPr>
              <w:rPr>
                <w:color w:val="FFFFFF" w:themeColor="background1"/>
              </w:rPr>
            </w:pPr>
            <w:sdt>
              <w:sdtPr>
                <w:rPr>
                  <w:color w:val="FFFFFF" w:themeColor="background1"/>
                </w:rPr>
                <w:id w:val="-744798936"/>
                <w:placeholder>
                  <w:docPart w:val="FCDEDBE755AC4A399F67DBB106FAD4AB"/>
                </w:placeholder>
                <w:temporary/>
                <w:showingPlcHdr/>
                <w15:appearance w15:val="hidden"/>
              </w:sdtPr>
              <w:sdtEndPr/>
              <w:sdtContent>
                <w:r w:rsidR="00166F4D" w:rsidRPr="007B5EA6">
                  <w:rPr>
                    <w:color w:val="FFFFFF" w:themeColor="background1"/>
                  </w:rPr>
                  <w:t>Social Media Marketing Specialist, utilizing my 5+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c>
          <w:tcPr>
            <w:tcW w:w="450" w:type="dxa"/>
          </w:tcPr>
          <w:p w14:paraId="4E3A2E52" w14:textId="77777777" w:rsidR="00166F4D" w:rsidRPr="007B5EA6" w:rsidRDefault="00166F4D" w:rsidP="000F44F8">
            <w:pPr>
              <w:rPr>
                <w:color w:val="FFFFFF" w:themeColor="background1"/>
              </w:rPr>
            </w:pPr>
          </w:p>
        </w:tc>
      </w:tr>
      <w:tr w:rsidR="007B5EA6" w:rsidRPr="007B5EA6" w14:paraId="0C7D6919" w14:textId="77777777" w:rsidTr="00892BB6">
        <w:trPr>
          <w:trHeight w:val="423"/>
        </w:trPr>
        <w:tc>
          <w:tcPr>
            <w:tcW w:w="540" w:type="dxa"/>
          </w:tcPr>
          <w:p w14:paraId="5E25BDCA" w14:textId="77777777" w:rsidR="00166F4D" w:rsidRPr="007B5EA6" w:rsidRDefault="00166F4D" w:rsidP="000F44F8">
            <w:pPr>
              <w:rPr>
                <w:color w:val="FFFFFF" w:themeColor="background1"/>
              </w:rPr>
            </w:pPr>
          </w:p>
        </w:tc>
        <w:tc>
          <w:tcPr>
            <w:tcW w:w="1170" w:type="dxa"/>
            <w:tcBorders>
              <w:bottom w:val="single" w:sz="4" w:space="0" w:color="auto"/>
            </w:tcBorders>
          </w:tcPr>
          <w:p w14:paraId="68EEE66A" w14:textId="77777777" w:rsidR="00166F4D" w:rsidRPr="007B5EA6" w:rsidRDefault="00D81208" w:rsidP="000F44F8">
            <w:pPr>
              <w:pStyle w:val="Heading1"/>
              <w:rPr>
                <w:color w:val="FFFFFF" w:themeColor="background1"/>
              </w:rPr>
            </w:pPr>
            <w:sdt>
              <w:sdtPr>
                <w:rPr>
                  <w:color w:val="FFFFFF" w:themeColor="background1"/>
                </w:rPr>
                <w:id w:val="259270251"/>
                <w:placeholder>
                  <w:docPart w:val="B52F8863736E4BA29069A21A95FC5969"/>
                </w:placeholder>
                <w:temporary/>
                <w:showingPlcHdr/>
                <w15:appearance w15:val="hidden"/>
              </w:sdtPr>
              <w:sdtEndPr/>
              <w:sdtContent>
                <w:r w:rsidR="00166F4D" w:rsidRPr="007B5EA6">
                  <w:rPr>
                    <w:color w:val="FFFFFF" w:themeColor="background1"/>
                  </w:rPr>
                  <w:t>SKILLS</w:t>
                </w:r>
              </w:sdtContent>
            </w:sdt>
            <w:r w:rsidR="00166F4D" w:rsidRPr="007B5EA6">
              <w:rPr>
                <w:color w:val="FFFFFF" w:themeColor="background1"/>
              </w:rPr>
              <w:t xml:space="preserve"> </w:t>
            </w:r>
          </w:p>
        </w:tc>
        <w:tc>
          <w:tcPr>
            <w:tcW w:w="1724" w:type="dxa"/>
          </w:tcPr>
          <w:p w14:paraId="300A7043" w14:textId="77777777" w:rsidR="00166F4D" w:rsidRPr="007B5EA6" w:rsidRDefault="00166F4D" w:rsidP="000F44F8">
            <w:pPr>
              <w:pStyle w:val="Heading1"/>
              <w:rPr>
                <w:color w:val="FFFFFF" w:themeColor="background1"/>
              </w:rPr>
            </w:pPr>
          </w:p>
        </w:tc>
        <w:tc>
          <w:tcPr>
            <w:tcW w:w="976" w:type="dxa"/>
          </w:tcPr>
          <w:p w14:paraId="1B818891" w14:textId="77777777" w:rsidR="00166F4D" w:rsidRPr="007B5EA6" w:rsidRDefault="00166F4D" w:rsidP="000F44F8">
            <w:pPr>
              <w:rPr>
                <w:color w:val="FFFFFF" w:themeColor="background1"/>
              </w:rPr>
            </w:pPr>
          </w:p>
        </w:tc>
        <w:tc>
          <w:tcPr>
            <w:tcW w:w="1350" w:type="dxa"/>
            <w:gridSpan w:val="2"/>
            <w:tcBorders>
              <w:bottom w:val="single" w:sz="4" w:space="0" w:color="auto"/>
            </w:tcBorders>
          </w:tcPr>
          <w:p w14:paraId="5360EE6D" w14:textId="77777777" w:rsidR="00166F4D" w:rsidRPr="007B5EA6" w:rsidRDefault="00D81208" w:rsidP="00166F4D">
            <w:pPr>
              <w:pStyle w:val="Heading1"/>
              <w:rPr>
                <w:color w:val="FFFFFF" w:themeColor="background1"/>
              </w:rPr>
            </w:pPr>
            <w:sdt>
              <w:sdtPr>
                <w:rPr>
                  <w:color w:val="FFFFFF" w:themeColor="background1"/>
                </w:rPr>
                <w:id w:val="1888525358"/>
                <w:placeholder>
                  <w:docPart w:val="FE3BA4E75F404D80A1BA8ED84362439C"/>
                </w:placeholder>
                <w:temporary/>
                <w:showingPlcHdr/>
                <w15:appearance w15:val="hidden"/>
              </w:sdtPr>
              <w:sdtEndPr/>
              <w:sdtContent>
                <w:r w:rsidR="00166F4D" w:rsidRPr="007B5EA6">
                  <w:rPr>
                    <w:color w:val="FFFFFF" w:themeColor="background1"/>
                  </w:rPr>
                  <w:t>EXPERIENCE</w:t>
                </w:r>
              </w:sdtContent>
            </w:sdt>
            <w:r w:rsidR="00166F4D" w:rsidRPr="007B5EA6">
              <w:rPr>
                <w:color w:val="FFFFFF" w:themeColor="background1"/>
              </w:rPr>
              <w:t xml:space="preserve"> </w:t>
            </w:r>
          </w:p>
        </w:tc>
        <w:tc>
          <w:tcPr>
            <w:tcW w:w="1575" w:type="dxa"/>
            <w:gridSpan w:val="2"/>
          </w:tcPr>
          <w:p w14:paraId="48A7BDF0" w14:textId="77777777" w:rsidR="00166F4D" w:rsidRPr="007B5EA6" w:rsidRDefault="00166F4D" w:rsidP="00166F4D">
            <w:pPr>
              <w:pStyle w:val="Heading1"/>
              <w:rPr>
                <w:color w:val="FFFFFF" w:themeColor="background1"/>
              </w:rPr>
            </w:pPr>
          </w:p>
        </w:tc>
        <w:tc>
          <w:tcPr>
            <w:tcW w:w="2925" w:type="dxa"/>
          </w:tcPr>
          <w:p w14:paraId="662E8111" w14:textId="77777777" w:rsidR="00166F4D" w:rsidRPr="007B5EA6" w:rsidRDefault="00166F4D" w:rsidP="000F44F8">
            <w:pPr>
              <w:rPr>
                <w:color w:val="FFFFFF" w:themeColor="background1"/>
              </w:rPr>
            </w:pPr>
          </w:p>
        </w:tc>
        <w:tc>
          <w:tcPr>
            <w:tcW w:w="450" w:type="dxa"/>
          </w:tcPr>
          <w:p w14:paraId="211A640F" w14:textId="77777777" w:rsidR="00166F4D" w:rsidRPr="007B5EA6" w:rsidRDefault="00166F4D" w:rsidP="000F44F8">
            <w:pPr>
              <w:rPr>
                <w:color w:val="FFFFFF" w:themeColor="background1"/>
              </w:rPr>
            </w:pPr>
          </w:p>
        </w:tc>
      </w:tr>
      <w:tr w:rsidR="007B5EA6" w:rsidRPr="007B5EA6" w14:paraId="72FCD2A3" w14:textId="77777777" w:rsidTr="00E41CE0">
        <w:trPr>
          <w:trHeight w:val="2978"/>
        </w:trPr>
        <w:tc>
          <w:tcPr>
            <w:tcW w:w="540" w:type="dxa"/>
          </w:tcPr>
          <w:p w14:paraId="423588CC" w14:textId="77777777" w:rsidR="00166F4D" w:rsidRPr="007B5EA6" w:rsidRDefault="00166F4D" w:rsidP="000F44F8">
            <w:pPr>
              <w:rPr>
                <w:color w:val="FFFFFF" w:themeColor="background1"/>
              </w:rPr>
            </w:pPr>
          </w:p>
        </w:tc>
        <w:tc>
          <w:tcPr>
            <w:tcW w:w="2894" w:type="dxa"/>
            <w:gridSpan w:val="2"/>
          </w:tcPr>
          <w:p w14:paraId="1ACDD41A" w14:textId="77777777" w:rsidR="00166F4D" w:rsidRPr="007B5EA6" w:rsidRDefault="00D81208" w:rsidP="00166F4D">
            <w:pPr>
              <w:pStyle w:val="Heading2"/>
              <w:rPr>
                <w:color w:val="FFFFFF" w:themeColor="background1"/>
              </w:rPr>
            </w:pPr>
            <w:sdt>
              <w:sdtPr>
                <w:rPr>
                  <w:color w:val="FFFFFF" w:themeColor="background1"/>
                </w:rPr>
                <w:id w:val="-1203091115"/>
                <w:placeholder>
                  <w:docPart w:val="7D21BC6F1331417FAB46A9EBD0E7DE24"/>
                </w:placeholder>
                <w:temporary/>
                <w:showingPlcHdr/>
                <w15:appearance w15:val="hidden"/>
              </w:sdtPr>
              <w:sdtEndPr/>
              <w:sdtContent>
                <w:r w:rsidR="00166F4D" w:rsidRPr="007B5EA6">
                  <w:rPr>
                    <w:color w:val="FFFFFF" w:themeColor="background1"/>
                  </w:rPr>
                  <w:t>Platform expertise</w:t>
                </w:r>
              </w:sdtContent>
            </w:sdt>
          </w:p>
          <w:p w14:paraId="654EA2B0" w14:textId="77777777" w:rsidR="00166F4D" w:rsidRPr="007B5EA6" w:rsidRDefault="00D81208" w:rsidP="00166F4D">
            <w:pPr>
              <w:pStyle w:val="Heading2"/>
              <w:rPr>
                <w:color w:val="FFFFFF" w:themeColor="background1"/>
              </w:rPr>
            </w:pPr>
            <w:sdt>
              <w:sdtPr>
                <w:rPr>
                  <w:color w:val="FFFFFF" w:themeColor="background1"/>
                </w:rPr>
                <w:id w:val="1806890115"/>
                <w:placeholder>
                  <w:docPart w:val="06934245EF3F45A2B5E65E9B436594C5"/>
                </w:placeholder>
                <w:temporary/>
                <w:showingPlcHdr/>
                <w15:appearance w15:val="hidden"/>
              </w:sdtPr>
              <w:sdtEndPr/>
              <w:sdtContent>
                <w:r w:rsidR="00166F4D" w:rsidRPr="007B5EA6">
                  <w:rPr>
                    <w:color w:val="FFFFFF" w:themeColor="background1"/>
                  </w:rPr>
                  <w:t>Content creation</w:t>
                </w:r>
              </w:sdtContent>
            </w:sdt>
          </w:p>
          <w:p w14:paraId="14C43173" w14:textId="77777777" w:rsidR="00166F4D" w:rsidRPr="007B5EA6" w:rsidRDefault="00D81208" w:rsidP="00166F4D">
            <w:pPr>
              <w:pStyle w:val="Heading2"/>
              <w:rPr>
                <w:color w:val="FFFFFF" w:themeColor="background1"/>
              </w:rPr>
            </w:pPr>
            <w:sdt>
              <w:sdtPr>
                <w:rPr>
                  <w:color w:val="FFFFFF" w:themeColor="background1"/>
                </w:rPr>
                <w:id w:val="-620607119"/>
                <w:placeholder>
                  <w:docPart w:val="D0455B40D08C42C8915DCFB0F14F72C2"/>
                </w:placeholder>
                <w:temporary/>
                <w:showingPlcHdr/>
                <w15:appearance w15:val="hidden"/>
              </w:sdtPr>
              <w:sdtEndPr/>
              <w:sdtContent>
                <w:r w:rsidR="00166F4D" w:rsidRPr="007B5EA6">
                  <w:rPr>
                    <w:color w:val="FFFFFF" w:themeColor="background1"/>
                  </w:rPr>
                  <w:t>Analytics</w:t>
                </w:r>
              </w:sdtContent>
            </w:sdt>
          </w:p>
          <w:p w14:paraId="45A9D7C0" w14:textId="77777777" w:rsidR="00166F4D" w:rsidRPr="007B5EA6" w:rsidRDefault="00D81208" w:rsidP="00166F4D">
            <w:pPr>
              <w:pStyle w:val="Heading2"/>
              <w:rPr>
                <w:color w:val="FFFFFF" w:themeColor="background1"/>
              </w:rPr>
            </w:pPr>
            <w:sdt>
              <w:sdtPr>
                <w:rPr>
                  <w:color w:val="FFFFFF" w:themeColor="background1"/>
                </w:rPr>
                <w:id w:val="-389426565"/>
                <w:placeholder>
                  <w:docPart w:val="09DFDF84F34B4366890BF3197E1BE37E"/>
                </w:placeholder>
                <w:temporary/>
                <w:showingPlcHdr/>
                <w15:appearance w15:val="hidden"/>
              </w:sdtPr>
              <w:sdtEndPr/>
              <w:sdtContent>
                <w:r w:rsidR="00166F4D" w:rsidRPr="007B5EA6">
                  <w:rPr>
                    <w:color w:val="FFFFFF" w:themeColor="background1"/>
                  </w:rPr>
                  <w:t>Communication</w:t>
                </w:r>
              </w:sdtContent>
            </w:sdt>
          </w:p>
          <w:p w14:paraId="1FC6CBD3" w14:textId="77777777" w:rsidR="00166F4D" w:rsidRPr="007B5EA6" w:rsidRDefault="00D81208" w:rsidP="00166F4D">
            <w:pPr>
              <w:pStyle w:val="Heading2"/>
              <w:rPr>
                <w:color w:val="FFFFFF" w:themeColor="background1"/>
              </w:rPr>
            </w:pPr>
            <w:sdt>
              <w:sdtPr>
                <w:rPr>
                  <w:color w:val="FFFFFF" w:themeColor="background1"/>
                </w:rPr>
                <w:id w:val="-1525779457"/>
                <w:placeholder>
                  <w:docPart w:val="85953F743F89470586EE6669617C8B7D"/>
                </w:placeholder>
                <w:temporary/>
                <w:showingPlcHdr/>
                <w15:appearance w15:val="hidden"/>
              </w:sdtPr>
              <w:sdtEndPr/>
              <w:sdtContent>
                <w:r w:rsidR="00166F4D" w:rsidRPr="007B5EA6">
                  <w:rPr>
                    <w:color w:val="FFFFFF" w:themeColor="background1"/>
                  </w:rPr>
                  <w:t>Creativity</w:t>
                </w:r>
              </w:sdtContent>
            </w:sdt>
          </w:p>
          <w:p w14:paraId="288626C9" w14:textId="77777777" w:rsidR="00166F4D" w:rsidRPr="007B5EA6" w:rsidRDefault="00D81208" w:rsidP="00166F4D">
            <w:pPr>
              <w:pStyle w:val="Heading2"/>
              <w:rPr>
                <w:color w:val="FFFFFF" w:themeColor="background1"/>
              </w:rPr>
            </w:pPr>
            <w:sdt>
              <w:sdtPr>
                <w:rPr>
                  <w:color w:val="FFFFFF" w:themeColor="background1"/>
                </w:rPr>
                <w:id w:val="-490250325"/>
                <w:placeholder>
                  <w:docPart w:val="20CECD0A56B2456DAEDBC49D6785CC23"/>
                </w:placeholder>
                <w:temporary/>
                <w:showingPlcHdr/>
                <w15:appearance w15:val="hidden"/>
              </w:sdtPr>
              <w:sdtEndPr/>
              <w:sdtContent>
                <w:r w:rsidR="00166F4D" w:rsidRPr="007B5EA6">
                  <w:rPr>
                    <w:rStyle w:val="Heading2Char"/>
                    <w:color w:val="FFFFFF" w:themeColor="background1"/>
                  </w:rPr>
                  <w:t>Strategic thinking</w:t>
                </w:r>
              </w:sdtContent>
            </w:sdt>
          </w:p>
        </w:tc>
        <w:tc>
          <w:tcPr>
            <w:tcW w:w="976" w:type="dxa"/>
          </w:tcPr>
          <w:p w14:paraId="3D8AAB49" w14:textId="77777777" w:rsidR="00166F4D" w:rsidRPr="007B5EA6" w:rsidRDefault="00166F4D" w:rsidP="000F44F8">
            <w:pPr>
              <w:rPr>
                <w:color w:val="FFFFFF" w:themeColor="background1"/>
              </w:rPr>
            </w:pPr>
          </w:p>
        </w:tc>
        <w:tc>
          <w:tcPr>
            <w:tcW w:w="5850" w:type="dxa"/>
            <w:gridSpan w:val="5"/>
            <w:vMerge w:val="restart"/>
          </w:tcPr>
          <w:p w14:paraId="0BD9E730" w14:textId="77777777" w:rsidR="00166F4D" w:rsidRPr="007B5EA6" w:rsidRDefault="00D81208" w:rsidP="00166F4D">
            <w:pPr>
              <w:pStyle w:val="Heading2"/>
              <w:rPr>
                <w:color w:val="FFFFFF" w:themeColor="background1"/>
              </w:rPr>
            </w:pPr>
            <w:sdt>
              <w:sdtPr>
                <w:rPr>
                  <w:color w:val="FFFFFF" w:themeColor="background1"/>
                </w:rPr>
                <w:id w:val="-676810400"/>
                <w:placeholder>
                  <w:docPart w:val="A21AC186D16B4F2B86B3AAEB5565EFE8"/>
                </w:placeholder>
                <w:temporary/>
                <w:showingPlcHdr/>
                <w15:appearance w15:val="hidden"/>
              </w:sdtPr>
              <w:sdtEndPr/>
              <w:sdtContent>
                <w:r w:rsidR="00166F4D" w:rsidRPr="007B5EA6">
                  <w:rPr>
                    <w:color w:val="FFFFFF" w:themeColor="background1"/>
                  </w:rPr>
                  <w:t>Social Media Marketing Specialist</w:t>
                </w:r>
              </w:sdtContent>
            </w:sdt>
          </w:p>
          <w:p w14:paraId="4186E3D8" w14:textId="77777777" w:rsidR="00166F4D" w:rsidRPr="007B5EA6" w:rsidRDefault="00D81208" w:rsidP="00166F4D">
            <w:pPr>
              <w:pStyle w:val="Heading3"/>
              <w:rPr>
                <w:color w:val="FFFFFF" w:themeColor="background1"/>
              </w:rPr>
            </w:pPr>
            <w:sdt>
              <w:sdtPr>
                <w:rPr>
                  <w:color w:val="FFFFFF" w:themeColor="background1"/>
                </w:rPr>
                <w:id w:val="-1593304736"/>
                <w:placeholder>
                  <w:docPart w:val="FA889D8EB0B94E259B0AD350E97A2546"/>
                </w:placeholder>
                <w:temporary/>
                <w:showingPlcHdr/>
                <w15:appearance w15:val="hidden"/>
              </w:sdtPr>
              <w:sdtEndPr/>
              <w:sdtContent>
                <w:r w:rsidR="00166F4D" w:rsidRPr="007B5EA6">
                  <w:rPr>
                    <w:color w:val="FFFFFF" w:themeColor="background1"/>
                  </w:rPr>
                  <w:t>20XX-20YY</w:t>
                </w:r>
              </w:sdtContent>
            </w:sdt>
          </w:p>
          <w:p w14:paraId="6EDFB347" w14:textId="77777777" w:rsidR="00166F4D" w:rsidRPr="007B5EA6" w:rsidRDefault="00D81208" w:rsidP="00166F4D">
            <w:pPr>
              <w:rPr>
                <w:color w:val="FFFFFF" w:themeColor="background1"/>
              </w:rPr>
            </w:pPr>
            <w:sdt>
              <w:sdtPr>
                <w:rPr>
                  <w:color w:val="FFFFFF" w:themeColor="background1"/>
                </w:rPr>
                <w:id w:val="-1767371156"/>
                <w:placeholder>
                  <w:docPart w:val="3222796261E14DA98C053F78E7E8F82D"/>
                </w:placeholder>
                <w:temporary/>
                <w:showingPlcHdr/>
                <w15:appearance w15:val="hidden"/>
              </w:sdtPr>
              <w:sdtEndPr/>
              <w:sdtContent>
                <w:r w:rsidR="00166F4D" w:rsidRPr="007B5EA6">
                  <w:rPr>
                    <w:color w:val="FFFFFF" w:themeColor="background1"/>
                  </w:rP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16ED9485" w14:textId="77777777" w:rsidR="00166F4D" w:rsidRPr="007B5EA6" w:rsidRDefault="00166F4D" w:rsidP="00166F4D">
            <w:pPr>
              <w:rPr>
                <w:color w:val="FFFFFF" w:themeColor="background1"/>
              </w:rPr>
            </w:pPr>
          </w:p>
          <w:p w14:paraId="3367712F" w14:textId="77777777" w:rsidR="00166F4D" w:rsidRPr="007B5EA6" w:rsidRDefault="00D81208" w:rsidP="00166F4D">
            <w:pPr>
              <w:pStyle w:val="Heading2"/>
              <w:rPr>
                <w:color w:val="FFFFFF" w:themeColor="background1"/>
              </w:rPr>
            </w:pPr>
            <w:sdt>
              <w:sdtPr>
                <w:rPr>
                  <w:color w:val="FFFFFF" w:themeColor="background1"/>
                </w:rPr>
                <w:id w:val="1430011160"/>
                <w:placeholder>
                  <w:docPart w:val="F3721B34FF6644DE9036883F2E40C322"/>
                </w:placeholder>
                <w:temporary/>
                <w:showingPlcHdr/>
                <w15:appearance w15:val="hidden"/>
              </w:sdtPr>
              <w:sdtEndPr/>
              <w:sdtContent>
                <w:r w:rsidR="00166F4D" w:rsidRPr="007B5EA6">
                  <w:rPr>
                    <w:color w:val="FFFFFF" w:themeColor="background1"/>
                  </w:rPr>
                  <w:t>Digital Marketing Manager</w:t>
                </w:r>
              </w:sdtContent>
            </w:sdt>
          </w:p>
          <w:p w14:paraId="226DDAC3" w14:textId="77777777" w:rsidR="00166F4D" w:rsidRPr="007B5EA6" w:rsidRDefault="00D81208" w:rsidP="00166F4D">
            <w:pPr>
              <w:pStyle w:val="Heading3"/>
              <w:rPr>
                <w:color w:val="FFFFFF" w:themeColor="background1"/>
              </w:rPr>
            </w:pPr>
            <w:sdt>
              <w:sdtPr>
                <w:rPr>
                  <w:color w:val="FFFFFF" w:themeColor="background1"/>
                </w:rPr>
                <w:id w:val="1106388856"/>
                <w:placeholder>
                  <w:docPart w:val="00E795867AAE4A8BABD62FAA8BAD7C24"/>
                </w:placeholder>
                <w:temporary/>
                <w:showingPlcHdr/>
                <w15:appearance w15:val="hidden"/>
              </w:sdtPr>
              <w:sdtEndPr/>
              <w:sdtContent>
                <w:r w:rsidR="00166F4D" w:rsidRPr="007B5EA6">
                  <w:rPr>
                    <w:color w:val="FFFFFF" w:themeColor="background1"/>
                  </w:rPr>
                  <w:t>20XX-20YY</w:t>
                </w:r>
              </w:sdtContent>
            </w:sdt>
          </w:p>
          <w:p w14:paraId="6B6E37A4" w14:textId="77777777" w:rsidR="00166F4D" w:rsidRPr="007B5EA6" w:rsidRDefault="00D81208" w:rsidP="00166F4D">
            <w:pPr>
              <w:rPr>
                <w:color w:val="FFFFFF" w:themeColor="background1"/>
              </w:rPr>
            </w:pPr>
            <w:sdt>
              <w:sdtPr>
                <w:rPr>
                  <w:color w:val="FFFFFF" w:themeColor="background1"/>
                </w:rPr>
                <w:id w:val="1111008549"/>
                <w:placeholder>
                  <w:docPart w:val="6FC54394B809421E92FE057360193CD7"/>
                </w:placeholder>
                <w:temporary/>
                <w:showingPlcHdr/>
                <w15:appearance w15:val="hidden"/>
              </w:sdtPr>
              <w:sdtEndPr/>
              <w:sdtContent>
                <w:r w:rsidR="00166F4D" w:rsidRPr="007B5EA6">
                  <w:rPr>
                    <w:color w:val="FFFFFF" w:themeColor="background1"/>
                  </w:rP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166F4D" w:rsidRPr="007B5EA6">
              <w:rPr>
                <w:color w:val="FFFFFF" w:themeColor="background1"/>
              </w:rPr>
              <w:t xml:space="preserve"> </w:t>
            </w:r>
          </w:p>
          <w:p w14:paraId="7E596F62" w14:textId="77777777" w:rsidR="00166F4D" w:rsidRPr="007B5EA6" w:rsidRDefault="00166F4D" w:rsidP="00166F4D">
            <w:pPr>
              <w:rPr>
                <w:color w:val="FFFFFF" w:themeColor="background1"/>
              </w:rPr>
            </w:pPr>
          </w:p>
          <w:p w14:paraId="4812F684" w14:textId="77777777" w:rsidR="00166F4D" w:rsidRPr="007B5EA6" w:rsidRDefault="00D81208" w:rsidP="00166F4D">
            <w:pPr>
              <w:pStyle w:val="Heading2"/>
              <w:rPr>
                <w:color w:val="FFFFFF" w:themeColor="background1"/>
              </w:rPr>
            </w:pPr>
            <w:sdt>
              <w:sdtPr>
                <w:rPr>
                  <w:color w:val="FFFFFF" w:themeColor="background1"/>
                </w:rPr>
                <w:id w:val="1692261135"/>
                <w:placeholder>
                  <w:docPart w:val="56B07B6EE8E0464192298F8FDFE484AD"/>
                </w:placeholder>
                <w:temporary/>
                <w:showingPlcHdr/>
                <w15:appearance w15:val="hidden"/>
              </w:sdtPr>
              <w:sdtEndPr/>
              <w:sdtContent>
                <w:r w:rsidR="00166F4D" w:rsidRPr="007B5EA6">
                  <w:rPr>
                    <w:color w:val="FFFFFF" w:themeColor="background1"/>
                  </w:rPr>
                  <w:t>Content Marketing Specialist</w:t>
                </w:r>
              </w:sdtContent>
            </w:sdt>
          </w:p>
          <w:p w14:paraId="1A87FFCB" w14:textId="77777777" w:rsidR="00166F4D" w:rsidRPr="007B5EA6" w:rsidRDefault="00D81208" w:rsidP="00166F4D">
            <w:pPr>
              <w:pStyle w:val="Heading3"/>
              <w:rPr>
                <w:color w:val="FFFFFF" w:themeColor="background1"/>
              </w:rPr>
            </w:pPr>
            <w:sdt>
              <w:sdtPr>
                <w:rPr>
                  <w:color w:val="FFFFFF" w:themeColor="background1"/>
                </w:rPr>
                <w:id w:val="-768383005"/>
                <w:placeholder>
                  <w:docPart w:val="01056D40290A42FCAF4C2681E5C07306"/>
                </w:placeholder>
                <w:temporary/>
                <w:showingPlcHdr/>
                <w15:appearance w15:val="hidden"/>
              </w:sdtPr>
              <w:sdtEndPr/>
              <w:sdtContent>
                <w:r w:rsidR="00166F4D" w:rsidRPr="007B5EA6">
                  <w:rPr>
                    <w:color w:val="FFFFFF" w:themeColor="background1"/>
                  </w:rPr>
                  <w:t>20XX-20YY</w:t>
                </w:r>
              </w:sdtContent>
            </w:sdt>
          </w:p>
          <w:p w14:paraId="6E6CE06A" w14:textId="77777777" w:rsidR="00166F4D" w:rsidRPr="007B5EA6" w:rsidRDefault="00D81208" w:rsidP="00166F4D">
            <w:pPr>
              <w:rPr>
                <w:color w:val="FFFFFF" w:themeColor="background1"/>
              </w:rPr>
            </w:pPr>
            <w:sdt>
              <w:sdtPr>
                <w:rPr>
                  <w:color w:val="FFFFFF" w:themeColor="background1"/>
                </w:rPr>
                <w:id w:val="741152574"/>
                <w:placeholder>
                  <w:docPart w:val="C54027E298B04D70A4946807C1D9800B"/>
                </w:placeholder>
                <w:temporary/>
                <w:showingPlcHdr/>
                <w15:appearance w15:val="hidden"/>
              </w:sdtPr>
              <w:sdtEndPr/>
              <w:sdtContent>
                <w:r w:rsidR="00166F4D" w:rsidRPr="007B5EA6">
                  <w:rPr>
                    <w:color w:val="FFFFFF" w:themeColor="background1"/>
                  </w:rPr>
                  <w:t>Developed and executed content marketing strategies that leveraged social media to drive traffic, engagement, and conversions. Produced high-quality, engaging content for social media, email marketing, and the company's blog.</w:t>
                </w:r>
              </w:sdtContent>
            </w:sdt>
          </w:p>
        </w:tc>
        <w:tc>
          <w:tcPr>
            <w:tcW w:w="450" w:type="dxa"/>
          </w:tcPr>
          <w:p w14:paraId="61EA4242" w14:textId="77777777" w:rsidR="00166F4D" w:rsidRPr="007B5EA6" w:rsidRDefault="00166F4D" w:rsidP="000F44F8">
            <w:pPr>
              <w:rPr>
                <w:color w:val="FFFFFF" w:themeColor="background1"/>
              </w:rPr>
            </w:pPr>
          </w:p>
        </w:tc>
      </w:tr>
      <w:tr w:rsidR="007B5EA6" w:rsidRPr="007B5EA6" w14:paraId="0D19DCC9" w14:textId="77777777" w:rsidTr="00166F4D">
        <w:trPr>
          <w:trHeight w:val="423"/>
        </w:trPr>
        <w:tc>
          <w:tcPr>
            <w:tcW w:w="540" w:type="dxa"/>
          </w:tcPr>
          <w:p w14:paraId="6829B04C" w14:textId="77777777" w:rsidR="00166F4D" w:rsidRPr="007B5EA6" w:rsidRDefault="00166F4D" w:rsidP="000F44F8">
            <w:pPr>
              <w:rPr>
                <w:color w:val="FFFFFF" w:themeColor="background1"/>
              </w:rPr>
            </w:pPr>
          </w:p>
        </w:tc>
        <w:tc>
          <w:tcPr>
            <w:tcW w:w="1170" w:type="dxa"/>
            <w:tcBorders>
              <w:bottom w:val="single" w:sz="4" w:space="0" w:color="auto"/>
            </w:tcBorders>
          </w:tcPr>
          <w:p w14:paraId="225D41D5" w14:textId="77777777" w:rsidR="00166F4D" w:rsidRPr="007B5EA6" w:rsidRDefault="00D81208" w:rsidP="000F44F8">
            <w:pPr>
              <w:pStyle w:val="Heading1"/>
              <w:rPr>
                <w:color w:val="FFFFFF" w:themeColor="background1"/>
              </w:rPr>
            </w:pPr>
            <w:sdt>
              <w:sdtPr>
                <w:rPr>
                  <w:color w:val="FFFFFF" w:themeColor="background1"/>
                </w:rPr>
                <w:id w:val="1072317644"/>
                <w:placeholder>
                  <w:docPart w:val="1FDBED7D233D49B69F599D29107423DD"/>
                </w:placeholder>
                <w:temporary/>
                <w:showingPlcHdr/>
                <w15:appearance w15:val="hidden"/>
              </w:sdtPr>
              <w:sdtEndPr/>
              <w:sdtContent>
                <w:r w:rsidR="00166F4D" w:rsidRPr="007B5EA6">
                  <w:rPr>
                    <w:color w:val="FFFFFF" w:themeColor="background1"/>
                  </w:rPr>
                  <w:t>EDUCATION</w:t>
                </w:r>
              </w:sdtContent>
            </w:sdt>
          </w:p>
        </w:tc>
        <w:tc>
          <w:tcPr>
            <w:tcW w:w="1724" w:type="dxa"/>
          </w:tcPr>
          <w:p w14:paraId="6EB34345" w14:textId="77777777" w:rsidR="00166F4D" w:rsidRPr="007B5EA6" w:rsidRDefault="00166F4D" w:rsidP="000F44F8">
            <w:pPr>
              <w:pStyle w:val="Heading1"/>
              <w:rPr>
                <w:color w:val="FFFFFF" w:themeColor="background1"/>
              </w:rPr>
            </w:pPr>
          </w:p>
        </w:tc>
        <w:tc>
          <w:tcPr>
            <w:tcW w:w="976" w:type="dxa"/>
          </w:tcPr>
          <w:p w14:paraId="6E28A56D" w14:textId="77777777" w:rsidR="00166F4D" w:rsidRPr="007B5EA6" w:rsidRDefault="00166F4D" w:rsidP="000F44F8">
            <w:pPr>
              <w:rPr>
                <w:color w:val="FFFFFF" w:themeColor="background1"/>
              </w:rPr>
            </w:pPr>
          </w:p>
        </w:tc>
        <w:tc>
          <w:tcPr>
            <w:tcW w:w="5850" w:type="dxa"/>
            <w:gridSpan w:val="5"/>
            <w:vMerge/>
          </w:tcPr>
          <w:p w14:paraId="285F2E13" w14:textId="77777777" w:rsidR="00166F4D" w:rsidRPr="007B5EA6" w:rsidRDefault="00166F4D" w:rsidP="000F44F8">
            <w:pPr>
              <w:rPr>
                <w:color w:val="FFFFFF" w:themeColor="background1"/>
              </w:rPr>
            </w:pPr>
          </w:p>
        </w:tc>
        <w:tc>
          <w:tcPr>
            <w:tcW w:w="450" w:type="dxa"/>
          </w:tcPr>
          <w:p w14:paraId="667762E5" w14:textId="77777777" w:rsidR="00166F4D" w:rsidRPr="007B5EA6" w:rsidRDefault="00166F4D" w:rsidP="000F44F8">
            <w:pPr>
              <w:rPr>
                <w:color w:val="FFFFFF" w:themeColor="background1"/>
              </w:rPr>
            </w:pPr>
          </w:p>
        </w:tc>
      </w:tr>
      <w:tr w:rsidR="007B5EA6" w:rsidRPr="007B5EA6" w14:paraId="16B69099" w14:textId="77777777" w:rsidTr="00166F4D">
        <w:trPr>
          <w:trHeight w:val="423"/>
        </w:trPr>
        <w:tc>
          <w:tcPr>
            <w:tcW w:w="540" w:type="dxa"/>
          </w:tcPr>
          <w:p w14:paraId="3437CC95" w14:textId="77777777" w:rsidR="00166F4D" w:rsidRPr="007B5EA6" w:rsidRDefault="00166F4D" w:rsidP="000F44F8">
            <w:pPr>
              <w:rPr>
                <w:color w:val="FFFFFF" w:themeColor="background1"/>
              </w:rPr>
            </w:pPr>
          </w:p>
        </w:tc>
        <w:tc>
          <w:tcPr>
            <w:tcW w:w="2894" w:type="dxa"/>
            <w:gridSpan w:val="2"/>
          </w:tcPr>
          <w:p w14:paraId="5BB0477E" w14:textId="77777777" w:rsidR="00166F4D" w:rsidRPr="007B5EA6" w:rsidRDefault="00D81208" w:rsidP="00166F4D">
            <w:pPr>
              <w:pStyle w:val="Heading2"/>
              <w:rPr>
                <w:color w:val="FFFFFF" w:themeColor="background1"/>
              </w:rPr>
            </w:pPr>
            <w:sdt>
              <w:sdtPr>
                <w:rPr>
                  <w:color w:val="FFFFFF" w:themeColor="background1"/>
                </w:rPr>
                <w:id w:val="-494647285"/>
                <w:placeholder>
                  <w:docPart w:val="7FA9387B61D74E96A0BD1529DD040455"/>
                </w:placeholder>
                <w:temporary/>
                <w:showingPlcHdr/>
                <w15:appearance w15:val="hidden"/>
              </w:sdtPr>
              <w:sdtEndPr/>
              <w:sdtContent>
                <w:r w:rsidR="00166F4D" w:rsidRPr="007B5EA6">
                  <w:rPr>
                    <w:color w:val="FFFFFF" w:themeColor="background1"/>
                  </w:rPr>
                  <w:t>Bellows College</w:t>
                </w:r>
              </w:sdtContent>
            </w:sdt>
          </w:p>
          <w:p w14:paraId="14B3A509" w14:textId="77777777" w:rsidR="00166F4D" w:rsidRPr="007B5EA6" w:rsidRDefault="00D81208" w:rsidP="00166F4D">
            <w:pPr>
              <w:pStyle w:val="Heading3"/>
              <w:rPr>
                <w:color w:val="FFFFFF" w:themeColor="background1"/>
              </w:rPr>
            </w:pPr>
            <w:sdt>
              <w:sdtPr>
                <w:rPr>
                  <w:color w:val="FFFFFF" w:themeColor="background1"/>
                </w:rPr>
                <w:id w:val="-1240020849"/>
                <w:placeholder>
                  <w:docPart w:val="BAF6CEC8267243F6A25902BF7AF7F142"/>
                </w:placeholder>
                <w:temporary/>
                <w:showingPlcHdr/>
                <w15:appearance w15:val="hidden"/>
              </w:sdtPr>
              <w:sdtEndPr/>
              <w:sdtContent>
                <w:r w:rsidR="00166F4D" w:rsidRPr="007B5EA6">
                  <w:rPr>
                    <w:color w:val="FFFFFF" w:themeColor="background1"/>
                  </w:rPr>
                  <w:t>20XX-20YY</w:t>
                </w:r>
              </w:sdtContent>
            </w:sdt>
          </w:p>
          <w:p w14:paraId="4ACF1233" w14:textId="77777777" w:rsidR="00166F4D" w:rsidRPr="007B5EA6" w:rsidRDefault="00D81208" w:rsidP="00166F4D">
            <w:pPr>
              <w:rPr>
                <w:color w:val="FFFFFF" w:themeColor="background1"/>
              </w:rPr>
            </w:pPr>
            <w:sdt>
              <w:sdtPr>
                <w:rPr>
                  <w:color w:val="FFFFFF" w:themeColor="background1"/>
                </w:rPr>
                <w:id w:val="1652480963"/>
                <w:placeholder>
                  <w:docPart w:val="86812834AB404977B9C550101F204B5A"/>
                </w:placeholder>
                <w:temporary/>
                <w:showingPlcHdr/>
                <w15:appearance w15:val="hidden"/>
              </w:sdtPr>
              <w:sdtEndPr/>
              <w:sdtContent>
                <w:r w:rsidR="00166F4D" w:rsidRPr="007B5EA6">
                  <w:rPr>
                    <w:color w:val="FFFFFF" w:themeColor="background1"/>
                  </w:rPr>
                  <w:t>BA in Communications</w:t>
                </w:r>
              </w:sdtContent>
            </w:sdt>
          </w:p>
          <w:p w14:paraId="04FA16C2" w14:textId="77777777" w:rsidR="00166F4D" w:rsidRPr="007B5EA6" w:rsidRDefault="00166F4D" w:rsidP="00166F4D">
            <w:pPr>
              <w:pStyle w:val="Heading2"/>
              <w:rPr>
                <w:color w:val="FFFFFF" w:themeColor="background1"/>
              </w:rPr>
            </w:pPr>
          </w:p>
          <w:p w14:paraId="0947B6FE" w14:textId="77777777" w:rsidR="00166F4D" w:rsidRPr="007B5EA6" w:rsidRDefault="00166F4D" w:rsidP="00166F4D">
            <w:pPr>
              <w:rPr>
                <w:color w:val="FFFFFF" w:themeColor="background1"/>
              </w:rPr>
            </w:pPr>
          </w:p>
          <w:p w14:paraId="1F43EFB0" w14:textId="77777777" w:rsidR="00166F4D" w:rsidRPr="007B5EA6" w:rsidRDefault="00D81208" w:rsidP="00166F4D">
            <w:pPr>
              <w:pStyle w:val="Heading2"/>
              <w:rPr>
                <w:color w:val="FFFFFF" w:themeColor="background1"/>
              </w:rPr>
            </w:pPr>
            <w:sdt>
              <w:sdtPr>
                <w:rPr>
                  <w:color w:val="FFFFFF" w:themeColor="background1"/>
                </w:rPr>
                <w:id w:val="1293403540"/>
                <w:placeholder>
                  <w:docPart w:val="6615230774C54049A8085974F4EABBC8"/>
                </w:placeholder>
                <w:temporary/>
                <w:showingPlcHdr/>
                <w15:appearance w15:val="hidden"/>
              </w:sdtPr>
              <w:sdtEndPr/>
              <w:sdtContent>
                <w:r w:rsidR="00166F4D" w:rsidRPr="007B5EA6">
                  <w:rPr>
                    <w:rStyle w:val="Heading2Char"/>
                    <w:color w:val="FFFFFF" w:themeColor="background1"/>
                  </w:rPr>
                  <w:t>East Beringer Community College</w:t>
                </w:r>
              </w:sdtContent>
            </w:sdt>
          </w:p>
          <w:p w14:paraId="0C4EFC5F" w14:textId="77777777" w:rsidR="00166F4D" w:rsidRPr="007B5EA6" w:rsidRDefault="00D81208" w:rsidP="00166F4D">
            <w:pPr>
              <w:pStyle w:val="Heading3"/>
              <w:rPr>
                <w:color w:val="FFFFFF" w:themeColor="background1"/>
              </w:rPr>
            </w:pPr>
            <w:sdt>
              <w:sdtPr>
                <w:rPr>
                  <w:color w:val="FFFFFF" w:themeColor="background1"/>
                </w:rPr>
                <w:id w:val="-1741012146"/>
                <w:placeholder>
                  <w:docPart w:val="A012AB17F4A747B6A2FB4D3D9CD37377"/>
                </w:placeholder>
                <w:temporary/>
                <w:showingPlcHdr/>
                <w15:appearance w15:val="hidden"/>
              </w:sdtPr>
              <w:sdtEndPr/>
              <w:sdtContent>
                <w:r w:rsidR="00166F4D" w:rsidRPr="007B5EA6">
                  <w:rPr>
                    <w:color w:val="FFFFFF" w:themeColor="background1"/>
                  </w:rPr>
                  <w:t>20XX-20YY</w:t>
                </w:r>
              </w:sdtContent>
            </w:sdt>
          </w:p>
          <w:p w14:paraId="4D347C49" w14:textId="77777777" w:rsidR="00166F4D" w:rsidRPr="007B5EA6" w:rsidRDefault="00D81208" w:rsidP="00E07B9E">
            <w:pPr>
              <w:rPr>
                <w:color w:val="FFFFFF" w:themeColor="background1"/>
              </w:rPr>
            </w:pPr>
            <w:sdt>
              <w:sdtPr>
                <w:rPr>
                  <w:color w:val="FFFFFF" w:themeColor="background1"/>
                </w:rPr>
                <w:id w:val="-1821178970"/>
                <w:placeholder>
                  <w:docPart w:val="05E971634CB2403E8FFC1678AA5B33EF"/>
                </w:placeholder>
                <w:temporary/>
                <w:showingPlcHdr/>
                <w15:appearance w15:val="hidden"/>
              </w:sdtPr>
              <w:sdtEndPr/>
              <w:sdtContent>
                <w:r w:rsidR="00166F4D" w:rsidRPr="007B5EA6">
                  <w:rPr>
                    <w:color w:val="FFFFFF" w:themeColor="background1"/>
                  </w:rPr>
                  <w:t>AA in Communications</w:t>
                </w:r>
              </w:sdtContent>
            </w:sdt>
          </w:p>
        </w:tc>
        <w:tc>
          <w:tcPr>
            <w:tcW w:w="976" w:type="dxa"/>
          </w:tcPr>
          <w:p w14:paraId="7190EA10" w14:textId="77777777" w:rsidR="00166F4D" w:rsidRPr="007B5EA6" w:rsidRDefault="00166F4D" w:rsidP="000F44F8">
            <w:pPr>
              <w:rPr>
                <w:color w:val="FFFFFF" w:themeColor="background1"/>
              </w:rPr>
            </w:pPr>
          </w:p>
        </w:tc>
        <w:tc>
          <w:tcPr>
            <w:tcW w:w="5850" w:type="dxa"/>
            <w:gridSpan w:val="5"/>
            <w:vMerge/>
          </w:tcPr>
          <w:p w14:paraId="5F705714" w14:textId="77777777" w:rsidR="00166F4D" w:rsidRPr="007B5EA6" w:rsidRDefault="00166F4D" w:rsidP="000F44F8">
            <w:pPr>
              <w:rPr>
                <w:color w:val="FFFFFF" w:themeColor="background1"/>
              </w:rPr>
            </w:pPr>
          </w:p>
        </w:tc>
        <w:tc>
          <w:tcPr>
            <w:tcW w:w="450" w:type="dxa"/>
          </w:tcPr>
          <w:p w14:paraId="73C9906D" w14:textId="77777777" w:rsidR="00166F4D" w:rsidRPr="007B5EA6" w:rsidRDefault="00166F4D" w:rsidP="000F44F8">
            <w:pPr>
              <w:rPr>
                <w:color w:val="FFFFFF" w:themeColor="background1"/>
              </w:rPr>
            </w:pPr>
          </w:p>
        </w:tc>
      </w:tr>
    </w:tbl>
    <w:p w14:paraId="74D5FFBE" w14:textId="77777777" w:rsidR="00E41AB4" w:rsidRPr="007B5EA6" w:rsidRDefault="00E41AB4" w:rsidP="00262B06">
      <w:pPr>
        <w:rPr>
          <w:color w:val="FFFFFF" w:themeColor="background1"/>
        </w:rPr>
      </w:pPr>
    </w:p>
    <w:sectPr w:rsidR="00E41AB4" w:rsidRPr="007B5EA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97AFD" w14:textId="77777777" w:rsidR="00D81208" w:rsidRDefault="00D81208" w:rsidP="00BA3E51">
      <w:r>
        <w:separator/>
      </w:r>
    </w:p>
  </w:endnote>
  <w:endnote w:type="continuationSeparator" w:id="0">
    <w:p w14:paraId="21CC905E" w14:textId="77777777" w:rsidR="00D81208" w:rsidRDefault="00D81208"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EDFD"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EE4A"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06C7"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2F2A" w14:textId="77777777" w:rsidR="00D81208" w:rsidRDefault="00D81208" w:rsidP="00BA3E51">
      <w:r>
        <w:separator/>
      </w:r>
    </w:p>
  </w:footnote>
  <w:footnote w:type="continuationSeparator" w:id="0">
    <w:p w14:paraId="4DB02C3B" w14:textId="77777777" w:rsidR="00D81208" w:rsidRDefault="00D81208"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1C8B"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E90B"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567E"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A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5EA6"/>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81208"/>
    <w:rsid w:val="00D92ED4"/>
    <w:rsid w:val="00D94ABF"/>
    <w:rsid w:val="00E07B9E"/>
    <w:rsid w:val="00E20245"/>
    <w:rsid w:val="00E216D4"/>
    <w:rsid w:val="00E32A75"/>
    <w:rsid w:val="00E41AB4"/>
    <w:rsid w:val="00E41CE0"/>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D61F"/>
  <w15:chartTrackingRefBased/>
  <w15:docId w15:val="{4AEB2F60-B3F3-487F-84A1-B896838D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25687C9B847ADA844B09E44A3257C"/>
        <w:category>
          <w:name w:val="General"/>
          <w:gallery w:val="placeholder"/>
        </w:category>
        <w:types>
          <w:type w:val="bbPlcHdr"/>
        </w:types>
        <w:behaviors>
          <w:behavior w:val="content"/>
        </w:behaviors>
        <w:guid w:val="{60C9C752-094B-4734-8F6C-17737D1DD3B3}"/>
      </w:docPartPr>
      <w:docPartBody>
        <w:p w:rsidR="00000000" w:rsidRDefault="00CA6DD5">
          <w:pPr>
            <w:pStyle w:val="C2025687C9B847ADA844B09E44A3257C"/>
          </w:pPr>
          <w:r w:rsidRPr="00C41796">
            <w:rPr>
              <w:rStyle w:val="SubtitleChar"/>
            </w:rPr>
            <w:t>SOCIAL MEDIA MARKETING SPECIALIST</w:t>
          </w:r>
        </w:p>
      </w:docPartBody>
    </w:docPart>
    <w:docPart>
      <w:docPartPr>
        <w:name w:val="29FF18F4ABC448A68CCCD45E681454A1"/>
        <w:category>
          <w:name w:val="General"/>
          <w:gallery w:val="placeholder"/>
        </w:category>
        <w:types>
          <w:type w:val="bbPlcHdr"/>
        </w:types>
        <w:behaviors>
          <w:behavior w:val="content"/>
        </w:behaviors>
        <w:guid w:val="{57437A31-1623-4EEC-805A-214A15422B4E}"/>
      </w:docPartPr>
      <w:docPartBody>
        <w:p w:rsidR="00000000" w:rsidRDefault="00CA6DD5">
          <w:pPr>
            <w:pStyle w:val="29FF18F4ABC448A68CCCD45E681454A1"/>
          </w:pPr>
          <w:r w:rsidRPr="00173B36">
            <w:t>CONTACT</w:t>
          </w:r>
        </w:p>
      </w:docPartBody>
    </w:docPart>
    <w:docPart>
      <w:docPartPr>
        <w:name w:val="00C2085CC43F4C6EA17AB9C8090701BF"/>
        <w:category>
          <w:name w:val="General"/>
          <w:gallery w:val="placeholder"/>
        </w:category>
        <w:types>
          <w:type w:val="bbPlcHdr"/>
        </w:types>
        <w:behaviors>
          <w:behavior w:val="content"/>
        </w:behaviors>
        <w:guid w:val="{FEE6CD7F-036C-4AD7-821C-46F703DC6C97}"/>
      </w:docPartPr>
      <w:docPartBody>
        <w:p w:rsidR="00000000" w:rsidRDefault="00CA6DD5">
          <w:pPr>
            <w:pStyle w:val="00C2085CC43F4C6EA17AB9C8090701BF"/>
          </w:pPr>
          <w:r w:rsidRPr="00173B36">
            <w:t>PROFILE</w:t>
          </w:r>
        </w:p>
      </w:docPartBody>
    </w:docPart>
    <w:docPart>
      <w:docPartPr>
        <w:name w:val="7001DFEC5F85444F985133769967A55D"/>
        <w:category>
          <w:name w:val="General"/>
          <w:gallery w:val="placeholder"/>
        </w:category>
        <w:types>
          <w:type w:val="bbPlcHdr"/>
        </w:types>
        <w:behaviors>
          <w:behavior w:val="content"/>
        </w:behaviors>
        <w:guid w:val="{CC473021-B119-4E8C-990F-F05B60572C59}"/>
      </w:docPartPr>
      <w:docPartBody>
        <w:p w:rsidR="00000000" w:rsidRDefault="00CA6DD5">
          <w:pPr>
            <w:pStyle w:val="7001DFEC5F85444F985133769967A55D"/>
          </w:pPr>
          <w:r w:rsidRPr="002D6898">
            <w:t>816-555-0146</w:t>
          </w:r>
        </w:p>
      </w:docPartBody>
    </w:docPart>
    <w:docPart>
      <w:docPartPr>
        <w:name w:val="E64C12E976AD46AA92FA0EF5140106CD"/>
        <w:category>
          <w:name w:val="General"/>
          <w:gallery w:val="placeholder"/>
        </w:category>
        <w:types>
          <w:type w:val="bbPlcHdr"/>
        </w:types>
        <w:behaviors>
          <w:behavior w:val="content"/>
        </w:behaviors>
        <w:guid w:val="{ED1F2BE2-A70E-4324-9041-B07C3544802A}"/>
      </w:docPartPr>
      <w:docPartBody>
        <w:p w:rsidR="00000000" w:rsidRDefault="00CA6DD5">
          <w:pPr>
            <w:pStyle w:val="E64C12E976AD46AA92FA0EF5140106CD"/>
          </w:pPr>
          <w:r w:rsidRPr="002D6898">
            <w:t>mira@example.com</w:t>
          </w:r>
        </w:p>
      </w:docPartBody>
    </w:docPart>
    <w:docPart>
      <w:docPartPr>
        <w:name w:val="D9491EE3B69A4F6EB5D74E11A77684C1"/>
        <w:category>
          <w:name w:val="General"/>
          <w:gallery w:val="placeholder"/>
        </w:category>
        <w:types>
          <w:type w:val="bbPlcHdr"/>
        </w:types>
        <w:behaviors>
          <w:behavior w:val="content"/>
        </w:behaviors>
        <w:guid w:val="{20CCAD47-EE28-45B0-99FA-9DA135428026}"/>
      </w:docPartPr>
      <w:docPartBody>
        <w:p w:rsidR="00000000" w:rsidRDefault="00CA6DD5">
          <w:pPr>
            <w:pStyle w:val="D9491EE3B69A4F6EB5D74E11A77684C1"/>
          </w:pPr>
          <w:r w:rsidRPr="002D6898">
            <w:t>www.example.com</w:t>
          </w:r>
        </w:p>
      </w:docPartBody>
    </w:docPart>
    <w:docPart>
      <w:docPartPr>
        <w:name w:val="FCDEDBE755AC4A399F67DBB106FAD4AB"/>
        <w:category>
          <w:name w:val="General"/>
          <w:gallery w:val="placeholder"/>
        </w:category>
        <w:types>
          <w:type w:val="bbPlcHdr"/>
        </w:types>
        <w:behaviors>
          <w:behavior w:val="content"/>
        </w:behaviors>
        <w:guid w:val="{6F05EE57-5E00-4AB6-8330-D62701808BBD}"/>
      </w:docPartPr>
      <w:docPartBody>
        <w:p w:rsidR="00000000" w:rsidRDefault="00CA6DD5">
          <w:pPr>
            <w:pStyle w:val="FCDEDBE755AC4A399F67DBB106FAD4AB"/>
          </w:pPr>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w:t>
          </w:r>
          <w:r w:rsidRPr="00F835CD">
            <w:t>and best practices in social media marketing. My goal is to increase brand awareness, engagement, and conversion rates while delivering exceptional results and exceeding goals for the company.</w:t>
          </w:r>
        </w:p>
      </w:docPartBody>
    </w:docPart>
    <w:docPart>
      <w:docPartPr>
        <w:name w:val="B52F8863736E4BA29069A21A95FC5969"/>
        <w:category>
          <w:name w:val="General"/>
          <w:gallery w:val="placeholder"/>
        </w:category>
        <w:types>
          <w:type w:val="bbPlcHdr"/>
        </w:types>
        <w:behaviors>
          <w:behavior w:val="content"/>
        </w:behaviors>
        <w:guid w:val="{11BEFC58-93FF-41F3-AFA3-C4407396B06B}"/>
      </w:docPartPr>
      <w:docPartBody>
        <w:p w:rsidR="00000000" w:rsidRDefault="00CA6DD5">
          <w:pPr>
            <w:pStyle w:val="B52F8863736E4BA29069A21A95FC5969"/>
          </w:pPr>
          <w:r w:rsidRPr="00173B36">
            <w:t>SKILLS</w:t>
          </w:r>
        </w:p>
      </w:docPartBody>
    </w:docPart>
    <w:docPart>
      <w:docPartPr>
        <w:name w:val="FE3BA4E75F404D80A1BA8ED84362439C"/>
        <w:category>
          <w:name w:val="General"/>
          <w:gallery w:val="placeholder"/>
        </w:category>
        <w:types>
          <w:type w:val="bbPlcHdr"/>
        </w:types>
        <w:behaviors>
          <w:behavior w:val="content"/>
        </w:behaviors>
        <w:guid w:val="{80919CEA-5112-45BD-AB38-419986E9E2B1}"/>
      </w:docPartPr>
      <w:docPartBody>
        <w:p w:rsidR="00000000" w:rsidRDefault="00CA6DD5">
          <w:pPr>
            <w:pStyle w:val="FE3BA4E75F404D80A1BA8ED84362439C"/>
          </w:pPr>
          <w:r w:rsidRPr="00173B36">
            <w:t>EXPERIENCE</w:t>
          </w:r>
        </w:p>
      </w:docPartBody>
    </w:docPart>
    <w:docPart>
      <w:docPartPr>
        <w:name w:val="7D21BC6F1331417FAB46A9EBD0E7DE24"/>
        <w:category>
          <w:name w:val="General"/>
          <w:gallery w:val="placeholder"/>
        </w:category>
        <w:types>
          <w:type w:val="bbPlcHdr"/>
        </w:types>
        <w:behaviors>
          <w:behavior w:val="content"/>
        </w:behaviors>
        <w:guid w:val="{D8DEA80A-E360-4156-BCD3-0E4F38981CF1}"/>
      </w:docPartPr>
      <w:docPartBody>
        <w:p w:rsidR="00000000" w:rsidRDefault="00CA6DD5">
          <w:pPr>
            <w:pStyle w:val="7D21BC6F1331417FAB46A9EBD0E7DE24"/>
          </w:pPr>
          <w:r w:rsidRPr="00387FF0">
            <w:t>Platform expertise</w:t>
          </w:r>
        </w:p>
      </w:docPartBody>
    </w:docPart>
    <w:docPart>
      <w:docPartPr>
        <w:name w:val="06934245EF3F45A2B5E65E9B436594C5"/>
        <w:category>
          <w:name w:val="General"/>
          <w:gallery w:val="placeholder"/>
        </w:category>
        <w:types>
          <w:type w:val="bbPlcHdr"/>
        </w:types>
        <w:behaviors>
          <w:behavior w:val="content"/>
        </w:behaviors>
        <w:guid w:val="{5208C764-6DBC-43FA-B4AF-827CFBE3EE43}"/>
      </w:docPartPr>
      <w:docPartBody>
        <w:p w:rsidR="00000000" w:rsidRDefault="00CA6DD5">
          <w:pPr>
            <w:pStyle w:val="06934245EF3F45A2B5E65E9B436594C5"/>
          </w:pPr>
          <w:r w:rsidRPr="00387FF0">
            <w:t>Content creation</w:t>
          </w:r>
        </w:p>
      </w:docPartBody>
    </w:docPart>
    <w:docPart>
      <w:docPartPr>
        <w:name w:val="D0455B40D08C42C8915DCFB0F14F72C2"/>
        <w:category>
          <w:name w:val="General"/>
          <w:gallery w:val="placeholder"/>
        </w:category>
        <w:types>
          <w:type w:val="bbPlcHdr"/>
        </w:types>
        <w:behaviors>
          <w:behavior w:val="content"/>
        </w:behaviors>
        <w:guid w:val="{C476933F-3912-4FCD-A32C-0D146447233F}"/>
      </w:docPartPr>
      <w:docPartBody>
        <w:p w:rsidR="00000000" w:rsidRDefault="00CA6DD5">
          <w:pPr>
            <w:pStyle w:val="D0455B40D08C42C8915DCFB0F14F72C2"/>
          </w:pPr>
          <w:r w:rsidRPr="00387FF0">
            <w:t>Analytics</w:t>
          </w:r>
        </w:p>
      </w:docPartBody>
    </w:docPart>
    <w:docPart>
      <w:docPartPr>
        <w:name w:val="09DFDF84F34B4366890BF3197E1BE37E"/>
        <w:category>
          <w:name w:val="General"/>
          <w:gallery w:val="placeholder"/>
        </w:category>
        <w:types>
          <w:type w:val="bbPlcHdr"/>
        </w:types>
        <w:behaviors>
          <w:behavior w:val="content"/>
        </w:behaviors>
        <w:guid w:val="{B9C76DF4-CBAB-4982-B4E6-C69461A1109C}"/>
      </w:docPartPr>
      <w:docPartBody>
        <w:p w:rsidR="00000000" w:rsidRDefault="00CA6DD5">
          <w:pPr>
            <w:pStyle w:val="09DFDF84F34B4366890BF3197E1BE37E"/>
          </w:pPr>
          <w:r w:rsidRPr="00387FF0">
            <w:t>Communication</w:t>
          </w:r>
        </w:p>
      </w:docPartBody>
    </w:docPart>
    <w:docPart>
      <w:docPartPr>
        <w:name w:val="85953F743F89470586EE6669617C8B7D"/>
        <w:category>
          <w:name w:val="General"/>
          <w:gallery w:val="placeholder"/>
        </w:category>
        <w:types>
          <w:type w:val="bbPlcHdr"/>
        </w:types>
        <w:behaviors>
          <w:behavior w:val="content"/>
        </w:behaviors>
        <w:guid w:val="{7875FF9C-CC39-4786-82D0-295962E3838C}"/>
      </w:docPartPr>
      <w:docPartBody>
        <w:p w:rsidR="00000000" w:rsidRDefault="00CA6DD5">
          <w:pPr>
            <w:pStyle w:val="85953F743F89470586EE6669617C8B7D"/>
          </w:pPr>
          <w:r w:rsidRPr="00387FF0">
            <w:t>Creativity</w:t>
          </w:r>
        </w:p>
      </w:docPartBody>
    </w:docPart>
    <w:docPart>
      <w:docPartPr>
        <w:name w:val="20CECD0A56B2456DAEDBC49D6785CC23"/>
        <w:category>
          <w:name w:val="General"/>
          <w:gallery w:val="placeholder"/>
        </w:category>
        <w:types>
          <w:type w:val="bbPlcHdr"/>
        </w:types>
        <w:behaviors>
          <w:behavior w:val="content"/>
        </w:behaviors>
        <w:guid w:val="{0DED5C49-93E4-4126-A8E9-5FB15E9A7961}"/>
      </w:docPartPr>
      <w:docPartBody>
        <w:p w:rsidR="00000000" w:rsidRDefault="00CA6DD5">
          <w:pPr>
            <w:pStyle w:val="20CECD0A56B2456DAEDBC49D6785CC23"/>
          </w:pPr>
          <w:r w:rsidRPr="00166F4D">
            <w:rPr>
              <w:rStyle w:val="Heading2Char"/>
            </w:rPr>
            <w:t>Strategic thinking</w:t>
          </w:r>
        </w:p>
      </w:docPartBody>
    </w:docPart>
    <w:docPart>
      <w:docPartPr>
        <w:name w:val="A21AC186D16B4F2B86B3AAEB5565EFE8"/>
        <w:category>
          <w:name w:val="General"/>
          <w:gallery w:val="placeholder"/>
        </w:category>
        <w:types>
          <w:type w:val="bbPlcHdr"/>
        </w:types>
        <w:behaviors>
          <w:behavior w:val="content"/>
        </w:behaviors>
        <w:guid w:val="{F9251A17-7A28-40EB-A186-CD504DF8C055}"/>
      </w:docPartPr>
      <w:docPartBody>
        <w:p w:rsidR="00000000" w:rsidRDefault="00CA6DD5">
          <w:pPr>
            <w:pStyle w:val="A21AC186D16B4F2B86B3AAEB5565EFE8"/>
          </w:pPr>
          <w:r>
            <w:t>Social Media Marketing Specialist</w:t>
          </w:r>
        </w:p>
      </w:docPartBody>
    </w:docPart>
    <w:docPart>
      <w:docPartPr>
        <w:name w:val="FA889D8EB0B94E259B0AD350E97A2546"/>
        <w:category>
          <w:name w:val="General"/>
          <w:gallery w:val="placeholder"/>
        </w:category>
        <w:types>
          <w:type w:val="bbPlcHdr"/>
        </w:types>
        <w:behaviors>
          <w:behavior w:val="content"/>
        </w:behaviors>
        <w:guid w:val="{DD3635B5-4849-4026-B51F-A543F1AB414A}"/>
      </w:docPartPr>
      <w:docPartBody>
        <w:p w:rsidR="00000000" w:rsidRDefault="00CA6DD5">
          <w:pPr>
            <w:pStyle w:val="FA889D8EB0B94E259B0AD350E97A2546"/>
          </w:pPr>
          <w:r w:rsidRPr="00173B36">
            <w:t>20XX-20YY</w:t>
          </w:r>
        </w:p>
      </w:docPartBody>
    </w:docPart>
    <w:docPart>
      <w:docPartPr>
        <w:name w:val="3222796261E14DA98C053F78E7E8F82D"/>
        <w:category>
          <w:name w:val="General"/>
          <w:gallery w:val="placeholder"/>
        </w:category>
        <w:types>
          <w:type w:val="bbPlcHdr"/>
        </w:types>
        <w:behaviors>
          <w:behavior w:val="content"/>
        </w:behaviors>
        <w:guid w:val="{BEFA707F-9504-4B5C-A0A3-13EEB7FE6050}"/>
      </w:docPartPr>
      <w:docPartBody>
        <w:p w:rsidR="00000000" w:rsidRDefault="00CA6DD5">
          <w:pPr>
            <w:pStyle w:val="3222796261E14DA98C053F78E7E8F82D"/>
          </w:pPr>
          <w:r>
            <w:t xml:space="preserve">Developed and executed successful social media campaigns across multiple platforms to increase brand awareness and drive </w:t>
          </w:r>
          <w:r>
            <w:t>traffic to the company's website. Managed and grew the company's social media accounts by creating engaging content, monitoring analytics, and implementing social media best practices. Collaborated with cross-functional teams to develop and execute integra</w:t>
          </w:r>
          <w:r>
            <w:t>ted marketing campaigns that leveraged social media to meet business objectives.</w:t>
          </w:r>
        </w:p>
      </w:docPartBody>
    </w:docPart>
    <w:docPart>
      <w:docPartPr>
        <w:name w:val="F3721B34FF6644DE9036883F2E40C322"/>
        <w:category>
          <w:name w:val="General"/>
          <w:gallery w:val="placeholder"/>
        </w:category>
        <w:types>
          <w:type w:val="bbPlcHdr"/>
        </w:types>
        <w:behaviors>
          <w:behavior w:val="content"/>
        </w:behaviors>
        <w:guid w:val="{5FC269A8-9399-4F08-BCC7-D9A9C87D9F11}"/>
      </w:docPartPr>
      <w:docPartBody>
        <w:p w:rsidR="00000000" w:rsidRDefault="00CA6DD5">
          <w:pPr>
            <w:pStyle w:val="F3721B34FF6644DE9036883F2E40C322"/>
          </w:pPr>
          <w:r>
            <w:t>Digital Marketing Manager</w:t>
          </w:r>
        </w:p>
      </w:docPartBody>
    </w:docPart>
    <w:docPart>
      <w:docPartPr>
        <w:name w:val="00E795867AAE4A8BABD62FAA8BAD7C24"/>
        <w:category>
          <w:name w:val="General"/>
          <w:gallery w:val="placeholder"/>
        </w:category>
        <w:types>
          <w:type w:val="bbPlcHdr"/>
        </w:types>
        <w:behaviors>
          <w:behavior w:val="content"/>
        </w:behaviors>
        <w:guid w:val="{48142FCD-B03B-4306-9A70-8A51FA5F0FF6}"/>
      </w:docPartPr>
      <w:docPartBody>
        <w:p w:rsidR="00000000" w:rsidRDefault="00CA6DD5">
          <w:pPr>
            <w:pStyle w:val="00E795867AAE4A8BABD62FAA8BAD7C24"/>
          </w:pPr>
          <w:r w:rsidRPr="00173B36">
            <w:t>20XX-20YY</w:t>
          </w:r>
        </w:p>
      </w:docPartBody>
    </w:docPart>
    <w:docPart>
      <w:docPartPr>
        <w:name w:val="6FC54394B809421E92FE057360193CD7"/>
        <w:category>
          <w:name w:val="General"/>
          <w:gallery w:val="placeholder"/>
        </w:category>
        <w:types>
          <w:type w:val="bbPlcHdr"/>
        </w:types>
        <w:behaviors>
          <w:behavior w:val="content"/>
        </w:behaviors>
        <w:guid w:val="{8353E130-E602-4503-8FBD-895043F1F007}"/>
      </w:docPartPr>
      <w:docPartBody>
        <w:p w:rsidR="00000000" w:rsidRDefault="00CA6DD5">
          <w:pPr>
            <w:pStyle w:val="6FC54394B809421E92FE057360193CD7"/>
          </w:pPr>
          <w:r>
            <w:t>Led the development and implementation of the company's digital marketing strategy, including social media marketing, email marketin</w:t>
          </w:r>
          <w:r>
            <w:t>g, and paid advertising. Analyzed and reported on the performance of digital marketing campaigns, using data-driven insights to optimize and improve campaign effectiveness.</w:t>
          </w:r>
        </w:p>
      </w:docPartBody>
    </w:docPart>
    <w:docPart>
      <w:docPartPr>
        <w:name w:val="56B07B6EE8E0464192298F8FDFE484AD"/>
        <w:category>
          <w:name w:val="General"/>
          <w:gallery w:val="placeholder"/>
        </w:category>
        <w:types>
          <w:type w:val="bbPlcHdr"/>
        </w:types>
        <w:behaviors>
          <w:behavior w:val="content"/>
        </w:behaviors>
        <w:guid w:val="{E1758DAB-06F9-48FE-BB83-5723CB058FA7}"/>
      </w:docPartPr>
      <w:docPartBody>
        <w:p w:rsidR="00000000" w:rsidRDefault="00CA6DD5">
          <w:pPr>
            <w:pStyle w:val="56B07B6EE8E0464192298F8FDFE484AD"/>
          </w:pPr>
          <w:r>
            <w:t>Content Marketing Specialist</w:t>
          </w:r>
        </w:p>
      </w:docPartBody>
    </w:docPart>
    <w:docPart>
      <w:docPartPr>
        <w:name w:val="01056D40290A42FCAF4C2681E5C07306"/>
        <w:category>
          <w:name w:val="General"/>
          <w:gallery w:val="placeholder"/>
        </w:category>
        <w:types>
          <w:type w:val="bbPlcHdr"/>
        </w:types>
        <w:behaviors>
          <w:behavior w:val="content"/>
        </w:behaviors>
        <w:guid w:val="{1E22C126-97C4-43C8-897B-7DF6852AC5E0}"/>
      </w:docPartPr>
      <w:docPartBody>
        <w:p w:rsidR="00000000" w:rsidRDefault="00CA6DD5">
          <w:pPr>
            <w:pStyle w:val="01056D40290A42FCAF4C2681E5C07306"/>
          </w:pPr>
          <w:r w:rsidRPr="00173B36">
            <w:t>20XX-20YY</w:t>
          </w:r>
        </w:p>
      </w:docPartBody>
    </w:docPart>
    <w:docPart>
      <w:docPartPr>
        <w:name w:val="C54027E298B04D70A4946807C1D9800B"/>
        <w:category>
          <w:name w:val="General"/>
          <w:gallery w:val="placeholder"/>
        </w:category>
        <w:types>
          <w:type w:val="bbPlcHdr"/>
        </w:types>
        <w:behaviors>
          <w:behavior w:val="content"/>
        </w:behaviors>
        <w:guid w:val="{61A96D20-D7BE-4D37-81C7-26D84749BFD8}"/>
      </w:docPartPr>
      <w:docPartBody>
        <w:p w:rsidR="00000000" w:rsidRDefault="00CA6DD5">
          <w:pPr>
            <w:pStyle w:val="C54027E298B04D70A4946807C1D9800B"/>
          </w:pPr>
          <w:r>
            <w:t>Developed and executed content marke</w:t>
          </w:r>
          <w:r>
            <w:t>ting strategies that leveraged social media to drive traffic, engagement, and conversions. Produced high-quality, engaging content for social media, email marketing, and the company's blog.</w:t>
          </w:r>
        </w:p>
      </w:docPartBody>
    </w:docPart>
    <w:docPart>
      <w:docPartPr>
        <w:name w:val="1FDBED7D233D49B69F599D29107423DD"/>
        <w:category>
          <w:name w:val="General"/>
          <w:gallery w:val="placeholder"/>
        </w:category>
        <w:types>
          <w:type w:val="bbPlcHdr"/>
        </w:types>
        <w:behaviors>
          <w:behavior w:val="content"/>
        </w:behaviors>
        <w:guid w:val="{27486E18-5E24-4203-AA6A-129E963580C7}"/>
      </w:docPartPr>
      <w:docPartBody>
        <w:p w:rsidR="00000000" w:rsidRDefault="00CA6DD5">
          <w:pPr>
            <w:pStyle w:val="1FDBED7D233D49B69F599D29107423DD"/>
          </w:pPr>
          <w:r w:rsidRPr="00173B36">
            <w:t>EDUCATION</w:t>
          </w:r>
        </w:p>
      </w:docPartBody>
    </w:docPart>
    <w:docPart>
      <w:docPartPr>
        <w:name w:val="7FA9387B61D74E96A0BD1529DD040455"/>
        <w:category>
          <w:name w:val="General"/>
          <w:gallery w:val="placeholder"/>
        </w:category>
        <w:types>
          <w:type w:val="bbPlcHdr"/>
        </w:types>
        <w:behaviors>
          <w:behavior w:val="content"/>
        </w:behaviors>
        <w:guid w:val="{2F5783AB-7F41-4F22-BF7D-85BA8C4201E0}"/>
      </w:docPartPr>
      <w:docPartBody>
        <w:p w:rsidR="00000000" w:rsidRDefault="00CA6DD5">
          <w:pPr>
            <w:pStyle w:val="7FA9387B61D74E96A0BD1529DD040455"/>
          </w:pPr>
          <w:r w:rsidRPr="00E216D4">
            <w:t xml:space="preserve">Bellows </w:t>
          </w:r>
          <w:r w:rsidRPr="0036697C">
            <w:t>College</w:t>
          </w:r>
        </w:p>
      </w:docPartBody>
    </w:docPart>
    <w:docPart>
      <w:docPartPr>
        <w:name w:val="BAF6CEC8267243F6A25902BF7AF7F142"/>
        <w:category>
          <w:name w:val="General"/>
          <w:gallery w:val="placeholder"/>
        </w:category>
        <w:types>
          <w:type w:val="bbPlcHdr"/>
        </w:types>
        <w:behaviors>
          <w:behavior w:val="content"/>
        </w:behaviors>
        <w:guid w:val="{0461F8FB-6295-4867-9B26-9F240EF7F72F}"/>
      </w:docPartPr>
      <w:docPartBody>
        <w:p w:rsidR="00000000" w:rsidRDefault="00CA6DD5">
          <w:pPr>
            <w:pStyle w:val="BAF6CEC8267243F6A25902BF7AF7F142"/>
          </w:pPr>
          <w:r w:rsidRPr="00173B36">
            <w:t>20XX-20YY</w:t>
          </w:r>
        </w:p>
      </w:docPartBody>
    </w:docPart>
    <w:docPart>
      <w:docPartPr>
        <w:name w:val="86812834AB404977B9C550101F204B5A"/>
        <w:category>
          <w:name w:val="General"/>
          <w:gallery w:val="placeholder"/>
        </w:category>
        <w:types>
          <w:type w:val="bbPlcHdr"/>
        </w:types>
        <w:behaviors>
          <w:behavior w:val="content"/>
        </w:behaviors>
        <w:guid w:val="{E3020BD2-0E77-43E2-AF22-F27BD595BD70}"/>
      </w:docPartPr>
      <w:docPartBody>
        <w:p w:rsidR="00000000" w:rsidRDefault="00CA6DD5">
          <w:pPr>
            <w:pStyle w:val="86812834AB404977B9C550101F204B5A"/>
          </w:pPr>
          <w:r>
            <w:t xml:space="preserve">BA in </w:t>
          </w:r>
          <w:r>
            <w:t>Communications</w:t>
          </w:r>
        </w:p>
      </w:docPartBody>
    </w:docPart>
    <w:docPart>
      <w:docPartPr>
        <w:name w:val="6615230774C54049A8085974F4EABBC8"/>
        <w:category>
          <w:name w:val="General"/>
          <w:gallery w:val="placeholder"/>
        </w:category>
        <w:types>
          <w:type w:val="bbPlcHdr"/>
        </w:types>
        <w:behaviors>
          <w:behavior w:val="content"/>
        </w:behaviors>
        <w:guid w:val="{2F2101D3-A12B-40F5-9FC7-28F17798E2D7}"/>
      </w:docPartPr>
      <w:docPartBody>
        <w:p w:rsidR="00000000" w:rsidRDefault="00CA6DD5">
          <w:pPr>
            <w:pStyle w:val="6615230774C54049A8085974F4EABBC8"/>
          </w:pPr>
          <w:r w:rsidRPr="00BB1021">
            <w:rPr>
              <w:rStyle w:val="Heading2Char"/>
            </w:rPr>
            <w:t>East Beringer Community College</w:t>
          </w:r>
        </w:p>
      </w:docPartBody>
    </w:docPart>
    <w:docPart>
      <w:docPartPr>
        <w:name w:val="A012AB17F4A747B6A2FB4D3D9CD37377"/>
        <w:category>
          <w:name w:val="General"/>
          <w:gallery w:val="placeholder"/>
        </w:category>
        <w:types>
          <w:type w:val="bbPlcHdr"/>
        </w:types>
        <w:behaviors>
          <w:behavior w:val="content"/>
        </w:behaviors>
        <w:guid w:val="{E112F1E1-66A9-4213-923B-63DF83A81CE3}"/>
      </w:docPartPr>
      <w:docPartBody>
        <w:p w:rsidR="00000000" w:rsidRDefault="00CA6DD5">
          <w:pPr>
            <w:pStyle w:val="A012AB17F4A747B6A2FB4D3D9CD37377"/>
          </w:pPr>
          <w:r w:rsidRPr="00173B36">
            <w:t>20XX-20YY</w:t>
          </w:r>
        </w:p>
      </w:docPartBody>
    </w:docPart>
    <w:docPart>
      <w:docPartPr>
        <w:name w:val="05E971634CB2403E8FFC1678AA5B33EF"/>
        <w:category>
          <w:name w:val="General"/>
          <w:gallery w:val="placeholder"/>
        </w:category>
        <w:types>
          <w:type w:val="bbPlcHdr"/>
        </w:types>
        <w:behaviors>
          <w:behavior w:val="content"/>
        </w:behaviors>
        <w:guid w:val="{9742F681-DA14-454A-B18E-85F73CEF0DE5}"/>
      </w:docPartPr>
      <w:docPartBody>
        <w:p w:rsidR="00000000" w:rsidRDefault="00CA6DD5">
          <w:pPr>
            <w:pStyle w:val="05E971634CB2403E8FFC1678AA5B33EF"/>
          </w:pPr>
          <w:r>
            <w:t>AA in Communications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D5"/>
    <w:rsid w:val="00CA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1BFE997D143ADB885FDC5087D541E">
    <w:name w:val="6801BFE997D143ADB885FDC5087D541E"/>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sz w:val="24"/>
      <w:szCs w:val="18"/>
    </w:rPr>
  </w:style>
  <w:style w:type="paragraph" w:customStyle="1" w:styleId="C2025687C9B847ADA844B09E44A3257C">
    <w:name w:val="C2025687C9B847ADA844B09E44A3257C"/>
  </w:style>
  <w:style w:type="paragraph" w:customStyle="1" w:styleId="29FF18F4ABC448A68CCCD45E681454A1">
    <w:name w:val="29FF18F4ABC448A68CCCD45E681454A1"/>
  </w:style>
  <w:style w:type="paragraph" w:customStyle="1" w:styleId="00C2085CC43F4C6EA17AB9C8090701BF">
    <w:name w:val="00C2085CC43F4C6EA17AB9C8090701BF"/>
  </w:style>
  <w:style w:type="paragraph" w:customStyle="1" w:styleId="7001DFEC5F85444F985133769967A55D">
    <w:name w:val="7001DFEC5F85444F985133769967A55D"/>
  </w:style>
  <w:style w:type="paragraph" w:customStyle="1" w:styleId="E64C12E976AD46AA92FA0EF5140106CD">
    <w:name w:val="E64C12E976AD46AA92FA0EF5140106CD"/>
  </w:style>
  <w:style w:type="paragraph" w:customStyle="1" w:styleId="D9491EE3B69A4F6EB5D74E11A77684C1">
    <w:name w:val="D9491EE3B69A4F6EB5D74E11A77684C1"/>
  </w:style>
  <w:style w:type="paragraph" w:customStyle="1" w:styleId="FCDEDBE755AC4A399F67DBB106FAD4AB">
    <w:name w:val="FCDEDBE755AC4A399F67DBB106FAD4AB"/>
  </w:style>
  <w:style w:type="paragraph" w:customStyle="1" w:styleId="B52F8863736E4BA29069A21A95FC5969">
    <w:name w:val="B52F8863736E4BA29069A21A95FC5969"/>
  </w:style>
  <w:style w:type="paragraph" w:customStyle="1" w:styleId="FE3BA4E75F404D80A1BA8ED84362439C">
    <w:name w:val="FE3BA4E75F404D80A1BA8ED84362439C"/>
  </w:style>
  <w:style w:type="paragraph" w:customStyle="1" w:styleId="7D21BC6F1331417FAB46A9EBD0E7DE24">
    <w:name w:val="7D21BC6F1331417FAB46A9EBD0E7DE24"/>
  </w:style>
  <w:style w:type="paragraph" w:customStyle="1" w:styleId="06934245EF3F45A2B5E65E9B436594C5">
    <w:name w:val="06934245EF3F45A2B5E65E9B436594C5"/>
  </w:style>
  <w:style w:type="paragraph" w:customStyle="1" w:styleId="D0455B40D08C42C8915DCFB0F14F72C2">
    <w:name w:val="D0455B40D08C42C8915DCFB0F14F72C2"/>
  </w:style>
  <w:style w:type="paragraph" w:customStyle="1" w:styleId="09DFDF84F34B4366890BF3197E1BE37E">
    <w:name w:val="09DFDF84F34B4366890BF3197E1BE37E"/>
  </w:style>
  <w:style w:type="paragraph" w:customStyle="1" w:styleId="85953F743F89470586EE6669617C8B7D">
    <w:name w:val="85953F743F89470586EE6669617C8B7D"/>
  </w:style>
  <w:style w:type="character" w:customStyle="1" w:styleId="Heading2Char">
    <w:name w:val="Heading 2 Char"/>
    <w:basedOn w:val="DefaultParagraphFont"/>
    <w:link w:val="Heading2"/>
    <w:uiPriority w:val="9"/>
    <w:rPr>
      <w:rFonts w:eastAsiaTheme="majorEastAsia" w:cs="Times New Roman (Headings CS)"/>
      <w:color w:val="000000" w:themeColor="text1"/>
      <w:sz w:val="20"/>
      <w:szCs w:val="26"/>
    </w:rPr>
  </w:style>
  <w:style w:type="paragraph" w:customStyle="1" w:styleId="20CECD0A56B2456DAEDBC49D6785CC23">
    <w:name w:val="20CECD0A56B2456DAEDBC49D6785CC23"/>
  </w:style>
  <w:style w:type="paragraph" w:customStyle="1" w:styleId="A21AC186D16B4F2B86B3AAEB5565EFE8">
    <w:name w:val="A21AC186D16B4F2B86B3AAEB5565EFE8"/>
  </w:style>
  <w:style w:type="paragraph" w:customStyle="1" w:styleId="FA889D8EB0B94E259B0AD350E97A2546">
    <w:name w:val="FA889D8EB0B94E259B0AD350E97A2546"/>
  </w:style>
  <w:style w:type="paragraph" w:customStyle="1" w:styleId="3222796261E14DA98C053F78E7E8F82D">
    <w:name w:val="3222796261E14DA98C053F78E7E8F82D"/>
  </w:style>
  <w:style w:type="paragraph" w:customStyle="1" w:styleId="F3721B34FF6644DE9036883F2E40C322">
    <w:name w:val="F3721B34FF6644DE9036883F2E40C322"/>
  </w:style>
  <w:style w:type="paragraph" w:customStyle="1" w:styleId="00E795867AAE4A8BABD62FAA8BAD7C24">
    <w:name w:val="00E795867AAE4A8BABD62FAA8BAD7C24"/>
  </w:style>
  <w:style w:type="paragraph" w:customStyle="1" w:styleId="6FC54394B809421E92FE057360193CD7">
    <w:name w:val="6FC54394B809421E92FE057360193CD7"/>
  </w:style>
  <w:style w:type="paragraph" w:customStyle="1" w:styleId="56B07B6EE8E0464192298F8FDFE484AD">
    <w:name w:val="56B07B6EE8E0464192298F8FDFE484AD"/>
  </w:style>
  <w:style w:type="paragraph" w:customStyle="1" w:styleId="01056D40290A42FCAF4C2681E5C07306">
    <w:name w:val="01056D40290A42FCAF4C2681E5C07306"/>
  </w:style>
  <w:style w:type="paragraph" w:customStyle="1" w:styleId="C54027E298B04D70A4946807C1D9800B">
    <w:name w:val="C54027E298B04D70A4946807C1D9800B"/>
  </w:style>
  <w:style w:type="paragraph" w:customStyle="1" w:styleId="1FDBED7D233D49B69F599D29107423DD">
    <w:name w:val="1FDBED7D233D49B69F599D29107423DD"/>
  </w:style>
  <w:style w:type="paragraph" w:customStyle="1" w:styleId="7FA9387B61D74E96A0BD1529DD040455">
    <w:name w:val="7FA9387B61D74E96A0BD1529DD040455"/>
  </w:style>
  <w:style w:type="paragraph" w:customStyle="1" w:styleId="BAF6CEC8267243F6A25902BF7AF7F142">
    <w:name w:val="BAF6CEC8267243F6A25902BF7AF7F142"/>
  </w:style>
  <w:style w:type="paragraph" w:customStyle="1" w:styleId="86812834AB404977B9C550101F204B5A">
    <w:name w:val="86812834AB404977B9C550101F204B5A"/>
  </w:style>
  <w:style w:type="paragraph" w:customStyle="1" w:styleId="6615230774C54049A8085974F4EABBC8">
    <w:name w:val="6615230774C54049A8085974F4EABBC8"/>
  </w:style>
  <w:style w:type="paragraph" w:customStyle="1" w:styleId="A012AB17F4A747B6A2FB4D3D9CD37377">
    <w:name w:val="A012AB17F4A747B6A2FB4D3D9CD37377"/>
  </w:style>
  <w:style w:type="paragraph" w:customStyle="1" w:styleId="05E971634CB2403E8FFC1678AA5B33EF">
    <w:name w:val="05E971634CB2403E8FFC1678AA5B3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3.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D5CED70-FA13-46C4-A102-29F5645502C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KING_ BENJY</dc:creator>
  <cp:keywords/>
  <dc:description/>
  <cp:lastModifiedBy>Owuzechi Benjamin</cp:lastModifiedBy>
  <cp:revision>2</cp:revision>
  <dcterms:created xsi:type="dcterms:W3CDTF">2025-04-12T12:21:00Z</dcterms:created>
  <dcterms:modified xsi:type="dcterms:W3CDTF">2025-04-12T12:28:00Z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